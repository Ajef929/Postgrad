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AA498" w14:textId="28D66323" w:rsidR="00A10484" w:rsidRDefault="00174E4A">
      <w:pPr>
        <w:pStyle w:val="Title"/>
      </w:pPr>
      <w:r>
        <w:t>DATA423 Assignment 3</w:t>
      </w:r>
    </w:p>
    <w:p w14:paraId="43A6012B" w14:textId="43BF3E59" w:rsidR="00174E4A" w:rsidRDefault="00174E4A" w:rsidP="00174E4A">
      <w:r>
        <w:tab/>
        <w:t>Alexander Jefferies (85974993)</w:t>
      </w:r>
    </w:p>
    <w:p w14:paraId="1F8943E5" w14:textId="0B026CA9" w:rsidR="00855982" w:rsidRPr="00855982" w:rsidRDefault="00174E4A" w:rsidP="00855982">
      <w:pPr>
        <w:pStyle w:val="Heading1"/>
      </w:pPr>
      <w:r>
        <w:t>Data description</w:t>
      </w:r>
    </w:p>
    <w:p w14:paraId="468FC96F" w14:textId="77777777" w:rsidR="0081577E" w:rsidRDefault="0081577E" w:rsidP="00174E4A"/>
    <w:p w14:paraId="0FF86EEF" w14:textId="15D38ACC" w:rsidR="00855982" w:rsidRDefault="00174E4A" w:rsidP="00174E4A">
      <w:r>
        <w:t xml:space="preserve">The data consists of </w:t>
      </w:r>
      <w:r w:rsidR="00F40B1E">
        <w:t xml:space="preserve">690 </w:t>
      </w:r>
      <w:r>
        <w:t xml:space="preserve">observations of </w:t>
      </w:r>
      <w:r w:rsidR="00F40B1E">
        <w:t>21</w:t>
      </w:r>
      <w:r>
        <w:t xml:space="preserve"> variables. The target variable is “</w:t>
      </w:r>
      <w:r w:rsidR="00F40B1E">
        <w:t>Response</w:t>
      </w:r>
      <w:r>
        <w:t xml:space="preserve">”. There are missing values in a </w:t>
      </w:r>
      <w:r w:rsidR="009322EC">
        <w:t>most</w:t>
      </w:r>
      <w:r>
        <w:t xml:space="preserve"> of the numeric variables</w:t>
      </w:r>
      <w:r w:rsidR="00472210">
        <w:t>, however, they appear to be random on visual inspection</w:t>
      </w:r>
      <w:r>
        <w:t xml:space="preserve">. There are no excessively missing variables or observations. The numeric predictor data has some </w:t>
      </w:r>
      <w:proofErr w:type="spellStart"/>
      <w:r>
        <w:t>uni</w:t>
      </w:r>
      <w:proofErr w:type="spellEnd"/>
      <w:r>
        <w:t xml:space="preserve">-variable </w:t>
      </w:r>
      <w:r w:rsidR="008535ED">
        <w:t>outliers,</w:t>
      </w:r>
      <w:r>
        <w:t xml:space="preserve"> but these disappear when the IQR multiplier reaches </w:t>
      </w:r>
      <w:r w:rsidR="004E7CEF">
        <w:t>2.3</w:t>
      </w:r>
      <w:r>
        <w:t xml:space="preserve"> so these are not of great significance.</w:t>
      </w:r>
      <w:r w:rsidR="00D35FA3">
        <w:t xml:space="preserve"> The only nominal variable in the dataset is “</w:t>
      </w:r>
      <w:proofErr w:type="spellStart"/>
      <w:r w:rsidR="00D35FA3">
        <w:t>BloodType</w:t>
      </w:r>
      <w:proofErr w:type="spellEnd"/>
      <w:r w:rsidR="00D35FA3">
        <w:t xml:space="preserve">” and it has </w:t>
      </w:r>
      <w:r w:rsidR="000062FF">
        <w:t xml:space="preserve">a </w:t>
      </w:r>
      <w:r w:rsidR="00D35FA3">
        <w:t>cardinality</w:t>
      </w:r>
      <w:r w:rsidR="000062FF">
        <w:t xml:space="preserve"> of 4</w:t>
      </w:r>
      <w:r w:rsidR="00D35FA3">
        <w:t xml:space="preserve">. There is one </w:t>
      </w:r>
      <w:r w:rsidR="000062FF">
        <w:t>D</w:t>
      </w:r>
      <w:r w:rsidR="00D35FA3">
        <w:t>ate variable “Observation Date”</w:t>
      </w:r>
      <w:r w:rsidR="00E50C75">
        <w:t>.</w:t>
      </w:r>
      <w:r w:rsidR="00C10C99">
        <w:t xml:space="preserve"> The format is unambiguously </w:t>
      </w:r>
      <w:r w:rsidR="000C0C71">
        <w:t>YYYY</w:t>
      </w:r>
      <w:r w:rsidR="00C10C99">
        <w:t>-</w:t>
      </w:r>
      <w:r w:rsidR="000C0C71">
        <w:t>mm</w:t>
      </w:r>
      <w:r w:rsidR="00C10C99">
        <w:t>-</w:t>
      </w:r>
      <w:r w:rsidR="000C0C71">
        <w:t>dd</w:t>
      </w:r>
      <w:r w:rsidR="00C10C99">
        <w:t xml:space="preserve">. These have been converted to date variables. </w:t>
      </w:r>
      <w:r w:rsidR="00E50C75">
        <w:t xml:space="preserve"> The numeric data visually appear to be on </w:t>
      </w:r>
      <w:r w:rsidR="008535ED">
        <w:t>multiple</w:t>
      </w:r>
      <w:r w:rsidR="00E50C75">
        <w:t xml:space="preserve"> scales</w:t>
      </w:r>
      <w:r w:rsidR="00660804">
        <w:t xml:space="preserve">. </w:t>
      </w:r>
      <w:r w:rsidR="00A257AE">
        <w:t>“Alcohol</w:t>
      </w:r>
      <w:r w:rsidR="00DC760E">
        <w:t>”</w:t>
      </w:r>
      <w:r w:rsidR="00A257AE">
        <w:t xml:space="preserve">, </w:t>
      </w:r>
      <w:r w:rsidR="00DC760E">
        <w:t>“</w:t>
      </w:r>
      <w:r w:rsidR="00660804">
        <w:t>C</w:t>
      </w:r>
      <w:r w:rsidR="00A257AE">
        <w:t>offee</w:t>
      </w:r>
      <w:r w:rsidR="00DC760E">
        <w:t>”</w:t>
      </w:r>
      <w:r w:rsidR="00A257AE">
        <w:t xml:space="preserve">, </w:t>
      </w:r>
      <w:r w:rsidR="00DC760E">
        <w:t>“</w:t>
      </w:r>
      <w:r w:rsidR="00A257AE">
        <w:t>Exercise</w:t>
      </w:r>
      <w:r w:rsidR="00DC760E">
        <w:t>”</w:t>
      </w:r>
      <w:r w:rsidR="00A257AE">
        <w:t xml:space="preserve"> and </w:t>
      </w:r>
      <w:r w:rsidR="00DC760E">
        <w:t>“</w:t>
      </w:r>
      <w:r w:rsidR="00A257AE">
        <w:t>Treatments</w:t>
      </w:r>
      <w:r w:rsidR="00DC760E">
        <w:t>”</w:t>
      </w:r>
      <w:r w:rsidR="00A257AE">
        <w:t xml:space="preserve"> </w:t>
      </w:r>
      <w:r w:rsidR="00660804">
        <w:t xml:space="preserve">values are on the same </w:t>
      </w:r>
      <w:r w:rsidR="00DC760E">
        <w:t xml:space="preserve">scale and </w:t>
      </w:r>
      <w:r w:rsidR="008535ED">
        <w:t>all</w:t>
      </w:r>
      <w:r w:rsidR="00DC760E">
        <w:t xml:space="preserve"> the “reagent_*” variables form </w:t>
      </w:r>
      <w:r w:rsidR="008535ED">
        <w:t>a</w:t>
      </w:r>
      <w:r w:rsidR="00DC760E">
        <w:t xml:space="preserve"> second</w:t>
      </w:r>
      <w:r w:rsidR="008535ED">
        <w:t xml:space="preserve"> scale</w:t>
      </w:r>
      <w:r w:rsidR="00E50C75">
        <w:t>.</w:t>
      </w:r>
      <w:r w:rsidR="00713E36">
        <w:t xml:space="preserve"> “Response”</w:t>
      </w:r>
      <w:r w:rsidR="00A257AE">
        <w:t xml:space="preserve"> </w:t>
      </w:r>
      <w:r w:rsidR="00713E36">
        <w:t xml:space="preserve">seems to be on a scale of its own. </w:t>
      </w:r>
      <w:r w:rsidR="00E50C75">
        <w:t>Standardization may have a</w:t>
      </w:r>
      <w:r w:rsidR="00713E36">
        <w:t>n</w:t>
      </w:r>
      <w:r w:rsidR="00E50C75">
        <w:t xml:space="preserve"> impact on</w:t>
      </w:r>
      <w:r w:rsidR="00A257AE">
        <w:t xml:space="preserve"> model</w:t>
      </w:r>
      <w:r w:rsidR="00E50C75">
        <w:t xml:space="preserve"> </w:t>
      </w:r>
      <w:r w:rsidR="00A257AE">
        <w:t>results.</w:t>
      </w:r>
      <w:r>
        <w:t xml:space="preserve"> The </w:t>
      </w:r>
      <w:r w:rsidR="00947987">
        <w:t xml:space="preserve">means </w:t>
      </w:r>
      <w:r>
        <w:t xml:space="preserve">range from </w:t>
      </w:r>
      <w:r w:rsidR="00E35886">
        <w:t>2</w:t>
      </w:r>
      <w:r>
        <w:t xml:space="preserve"> to </w:t>
      </w:r>
      <w:r w:rsidR="00351CB9">
        <w:t>700</w:t>
      </w:r>
      <w:r>
        <w:t xml:space="preserve"> across the variables</w:t>
      </w:r>
      <w:r w:rsidR="00FF28EF">
        <w:t xml:space="preserve"> </w:t>
      </w:r>
      <w:r w:rsidR="007F03A3">
        <w:t xml:space="preserve">and the standard deviations vary from 1.5 up to </w:t>
      </w:r>
      <w:r w:rsidR="005B2A89">
        <w:t>118</w:t>
      </w:r>
      <w:r>
        <w:t xml:space="preserve">. The predictor correlation shows that </w:t>
      </w:r>
      <w:r w:rsidR="00E817BF">
        <w:t xml:space="preserve">there are two </w:t>
      </w:r>
      <w:r>
        <w:t>block</w:t>
      </w:r>
      <w:r w:rsidR="00E817BF">
        <w:t>s</w:t>
      </w:r>
      <w:r>
        <w:t xml:space="preserve"> of numeric variables are highly correlated</w:t>
      </w:r>
      <w:r w:rsidR="007B2F65">
        <w:t>.</w:t>
      </w:r>
      <w:r w:rsidR="00736CE7">
        <w:t xml:space="preserve"> Reagents </w:t>
      </w:r>
      <w:r w:rsidR="00A36073">
        <w:t xml:space="preserve">A, </w:t>
      </w:r>
      <w:r w:rsidR="0081577E">
        <w:t>G, I</w:t>
      </w:r>
      <w:r w:rsidR="00736CE7">
        <w:t xml:space="preserve"> and C </w:t>
      </w:r>
      <w:r w:rsidR="0003728C">
        <w:t>for a block</w:t>
      </w:r>
      <w:r w:rsidR="00AF755D">
        <w:t xml:space="preserve">, </w:t>
      </w:r>
      <w:r w:rsidR="00A36073">
        <w:t>R</w:t>
      </w:r>
      <w:r w:rsidR="00AF755D">
        <w:t xml:space="preserve">eagents </w:t>
      </w:r>
      <w:r w:rsidR="00B93D61">
        <w:t xml:space="preserve">J, </w:t>
      </w:r>
      <w:r w:rsidR="004833F2">
        <w:t>N, D</w:t>
      </w:r>
      <w:r w:rsidR="00AF755D">
        <w:t>,</w:t>
      </w:r>
      <w:r w:rsidR="004833F2">
        <w:t xml:space="preserve"> </w:t>
      </w:r>
      <w:r w:rsidR="00AF755D">
        <w:t>H,</w:t>
      </w:r>
      <w:r w:rsidR="004833F2">
        <w:t xml:space="preserve"> </w:t>
      </w:r>
      <w:r w:rsidR="00AF755D">
        <w:t>L,</w:t>
      </w:r>
      <w:r w:rsidR="004833F2">
        <w:t xml:space="preserve"> </w:t>
      </w:r>
      <w:r w:rsidR="00AF755D">
        <w:t>F</w:t>
      </w:r>
      <w:r w:rsidR="0003728C">
        <w:t xml:space="preserve"> form a block</w:t>
      </w:r>
      <w:r w:rsidR="00341C23">
        <w:t xml:space="preserve">. </w:t>
      </w:r>
      <w:r w:rsidR="00A36073">
        <w:t>“</w:t>
      </w:r>
      <w:r w:rsidR="00341C23">
        <w:t>Exercise</w:t>
      </w:r>
      <w:r w:rsidR="00A36073">
        <w:t>”</w:t>
      </w:r>
      <w:r w:rsidR="00341C23">
        <w:t xml:space="preserve">, </w:t>
      </w:r>
      <w:r w:rsidR="00A36073">
        <w:t>“</w:t>
      </w:r>
      <w:r w:rsidR="00341C23">
        <w:t>Coffee</w:t>
      </w:r>
      <w:r w:rsidR="00A36073">
        <w:t>”</w:t>
      </w:r>
      <w:r w:rsidR="00341C23">
        <w:t xml:space="preserve">, and </w:t>
      </w:r>
      <w:r w:rsidR="00A36073">
        <w:t>“</w:t>
      </w:r>
      <w:r w:rsidR="00341C23">
        <w:t>Alc</w:t>
      </w:r>
      <w:r w:rsidR="00A36073">
        <w:t>ohol” are highly correlated with "Response</w:t>
      </w:r>
      <w:r w:rsidR="00C10C99">
        <w:t>”.</w:t>
      </w:r>
    </w:p>
    <w:p w14:paraId="21DF2080" w14:textId="26B0023C" w:rsidR="00F26487" w:rsidRDefault="00F26487" w:rsidP="00174E4A"/>
    <w:p w14:paraId="495276BD" w14:textId="040ED035" w:rsidR="00F26487" w:rsidRDefault="00F26487" w:rsidP="00F26487">
      <w:pPr>
        <w:pStyle w:val="Heading1"/>
      </w:pPr>
      <w:r>
        <w:t>Strategies</w:t>
      </w:r>
    </w:p>
    <w:p w14:paraId="47562D3D" w14:textId="2D526FAA" w:rsidR="00F26487" w:rsidRDefault="00F26487" w:rsidP="00F26487">
      <w:pPr>
        <w:pStyle w:val="Heading2"/>
      </w:pPr>
      <w:r>
        <w:t>Missing Data</w:t>
      </w:r>
    </w:p>
    <w:p w14:paraId="285CD6BC" w14:textId="77777777" w:rsidR="00F817C6" w:rsidRDefault="00F817C6" w:rsidP="00F26487"/>
    <w:p w14:paraId="4E929391" w14:textId="7FB93943" w:rsidR="00F26487" w:rsidRDefault="00F817C6" w:rsidP="00F26487">
      <w:r>
        <w:t>There are no excessively missing variables or observations to discard</w:t>
      </w:r>
      <w:r w:rsidR="00DA5F62">
        <w:t>.</w:t>
      </w:r>
    </w:p>
    <w:p w14:paraId="06623EEE" w14:textId="70665703" w:rsidR="00E4476B" w:rsidRDefault="0057006C" w:rsidP="00F26487">
      <w:r>
        <w:t xml:space="preserve">There is not </w:t>
      </w:r>
      <w:r w:rsidR="00D77E35">
        <w:t>a compelling case</w:t>
      </w:r>
      <w:r>
        <w:t xml:space="preserve"> for partial deletion for two reasons. Firstly, t</w:t>
      </w:r>
      <w:r w:rsidR="00DA5F62">
        <w:t>here is no evidence of “Missing Completely at Random” missing values. Therefore, partial deletion could generate bias.</w:t>
      </w:r>
      <w:r>
        <w:t xml:space="preserve"> Secondly, </w:t>
      </w:r>
      <w:r w:rsidR="005E59B3">
        <w:t xml:space="preserve">there are only a small number of observations (&lt;690) to train on </w:t>
      </w:r>
      <w:r w:rsidR="001950B9">
        <w:t>so partial deletion may reduce the effectiveness of our par</w:t>
      </w:r>
      <w:r w:rsidR="00392A20">
        <w:t>ametric models even further.</w:t>
      </w:r>
    </w:p>
    <w:p w14:paraId="63F90E10" w14:textId="0EE499EA" w:rsidR="00C21770" w:rsidRDefault="0010772D" w:rsidP="00F26487">
      <w:r>
        <w:t xml:space="preserve">For </w:t>
      </w:r>
      <w:r w:rsidR="00663BC4">
        <w:t>most</w:t>
      </w:r>
      <w:r>
        <w:t xml:space="preserve"> methods, we shall employ </w:t>
      </w:r>
      <w:r w:rsidR="003C6AF7">
        <w:t>KNN</w:t>
      </w:r>
      <w:r>
        <w:t xml:space="preserve"> (</w:t>
      </w:r>
      <w:r w:rsidR="003C6AF7">
        <w:t>neighbors</w:t>
      </w:r>
      <w:r>
        <w:t>=5) imputation</w:t>
      </w:r>
      <w:r w:rsidR="00956588">
        <w:t xml:space="preserve">. However, some methods </w:t>
      </w:r>
      <w:r w:rsidR="009636CE">
        <w:t>such</w:t>
      </w:r>
      <w:r w:rsidR="0001430A">
        <w:t xml:space="preserve"> </w:t>
      </w:r>
      <w:r w:rsidR="009636CE">
        <w:t xml:space="preserve">as </w:t>
      </w:r>
      <w:proofErr w:type="spellStart"/>
      <w:r w:rsidR="0001430A">
        <w:rPr>
          <w:b/>
          <w:bCs/>
        </w:rPr>
        <w:t>rpart</w:t>
      </w:r>
      <w:proofErr w:type="spellEnd"/>
      <w:r w:rsidR="0001430A">
        <w:rPr>
          <w:b/>
          <w:bCs/>
        </w:rPr>
        <w:t xml:space="preserve"> </w:t>
      </w:r>
      <w:r w:rsidR="007545C2">
        <w:t>can tolerate missing values</w:t>
      </w:r>
      <w:r w:rsidR="0001430A">
        <w:t>, so</w:t>
      </w:r>
      <w:r w:rsidR="007545C2">
        <w:t xml:space="preserve"> </w:t>
      </w:r>
      <w:r w:rsidR="00956588">
        <w:t>will be tr</w:t>
      </w:r>
      <w:r w:rsidR="007545C2">
        <w:t>ied without the imputation</w:t>
      </w:r>
      <w:r w:rsidR="003C6AF7">
        <w:t>.</w:t>
      </w:r>
    </w:p>
    <w:p w14:paraId="0566FCC3" w14:textId="73CF67D2" w:rsidR="00C21770" w:rsidRDefault="007774EC" w:rsidP="00F26487">
      <w:r>
        <w:t xml:space="preserve">Note that there are no missing values in the Target </w:t>
      </w:r>
      <w:r w:rsidR="003C6AF7">
        <w:t>values,</w:t>
      </w:r>
      <w:r>
        <w:t xml:space="preserve"> so we do not need to remove </w:t>
      </w:r>
      <w:r w:rsidR="00663BC4">
        <w:t>these</w:t>
      </w:r>
      <w:r>
        <w:t xml:space="preserve"> obser</w:t>
      </w:r>
      <w:r w:rsidR="00663BC4">
        <w:t>v</w:t>
      </w:r>
      <w:r>
        <w:t>ations</w:t>
      </w:r>
      <w:r w:rsidR="00663BC4">
        <w:t>.</w:t>
      </w:r>
    </w:p>
    <w:p w14:paraId="2B423FC7" w14:textId="27957116" w:rsidR="00F26487" w:rsidRDefault="00F26487" w:rsidP="00F26487"/>
    <w:p w14:paraId="2B2030E2" w14:textId="009486D5" w:rsidR="00F26487" w:rsidRDefault="00F26487" w:rsidP="00F26487">
      <w:pPr>
        <w:pStyle w:val="Heading2"/>
      </w:pPr>
      <w:r>
        <w:lastRenderedPageBreak/>
        <w:t>Outliers</w:t>
      </w:r>
    </w:p>
    <w:p w14:paraId="5D05565E" w14:textId="7829D9A9" w:rsidR="00F26487" w:rsidRDefault="00F955BF" w:rsidP="00F26487">
      <w:r>
        <w:t xml:space="preserve">The </w:t>
      </w:r>
      <w:proofErr w:type="spellStart"/>
      <w:r>
        <w:t>uni</w:t>
      </w:r>
      <w:proofErr w:type="spellEnd"/>
      <w:r>
        <w:t xml:space="preserve">-variable outliers are not concerning so we shall retain </w:t>
      </w:r>
      <w:r w:rsidR="0010772D">
        <w:t>all</w:t>
      </w:r>
      <w:r>
        <w:t xml:space="preserve"> the observations. </w:t>
      </w:r>
      <w:r w:rsidR="0010772D">
        <w:t xml:space="preserve">In the </w:t>
      </w:r>
      <w:r w:rsidR="00621DAB">
        <w:t>model selection</w:t>
      </w:r>
      <w:r w:rsidR="0010772D">
        <w:t xml:space="preserve"> process, there were s</w:t>
      </w:r>
      <w:r>
        <w:t xml:space="preserve">ome robust methods </w:t>
      </w:r>
      <w:r w:rsidR="0010772D">
        <w:t xml:space="preserve">were </w:t>
      </w:r>
      <w:r w:rsidR="002D6AAE">
        <w:t>trialed</w:t>
      </w:r>
      <w:r>
        <w:t xml:space="preserve">. </w:t>
      </w:r>
      <w:r w:rsidR="002D6AAE">
        <w:t xml:space="preserve">More pressing, </w:t>
      </w:r>
      <w:r>
        <w:t>the significance of residual outliers</w:t>
      </w:r>
      <w:r w:rsidR="002D6AAE">
        <w:t xml:space="preserve"> once the models had generated predictions</w:t>
      </w:r>
      <w:r>
        <w:t>.</w:t>
      </w:r>
      <w:r w:rsidR="005E3B19">
        <w:t xml:space="preserve"> We shall discuss this in the Model section of the report.</w:t>
      </w:r>
    </w:p>
    <w:p w14:paraId="1C0F2767" w14:textId="0C6769D8" w:rsidR="00F26487" w:rsidRDefault="00F26487" w:rsidP="00F26487"/>
    <w:p w14:paraId="2BBDA525" w14:textId="47A152E1" w:rsidR="00F26487" w:rsidRDefault="00F26487" w:rsidP="00C358FC">
      <w:pPr>
        <w:pStyle w:val="Heading2"/>
      </w:pPr>
      <w:r>
        <w:t>Pre-Processing</w:t>
      </w:r>
    </w:p>
    <w:p w14:paraId="67D5C4CF" w14:textId="77777777" w:rsidR="00C358FC" w:rsidRDefault="00C358FC" w:rsidP="00C358FC"/>
    <w:p w14:paraId="14ED726A" w14:textId="23B97AFB" w:rsidR="00C358FC" w:rsidRPr="00C358FC" w:rsidRDefault="00C358FC" w:rsidP="00C358FC">
      <w:r>
        <w:t>Missing values were dealt with in mo</w:t>
      </w:r>
      <w:r w:rsidR="008A2998">
        <w:t>st situations (</w:t>
      </w:r>
      <w:r w:rsidR="00D77E35">
        <w:t>except for</w:t>
      </w:r>
      <w:r w:rsidR="008A2998">
        <w:t xml:space="preserve"> </w:t>
      </w:r>
      <w:proofErr w:type="spellStart"/>
      <w:r w:rsidR="008A2998">
        <w:t>rpart</w:t>
      </w:r>
      <w:proofErr w:type="spellEnd"/>
      <w:r w:rsidR="00A451CD">
        <w:t>) via imputation.</w:t>
      </w:r>
    </w:p>
    <w:p w14:paraId="304247ED" w14:textId="7A1E0C7C" w:rsidR="00C0427A" w:rsidRDefault="00FB1ED8" w:rsidP="00F26487">
      <w:r w:rsidRPr="00FB1ED8">
        <w:t>Cent</w:t>
      </w:r>
      <w:r>
        <w:t>e</w:t>
      </w:r>
      <w:r w:rsidRPr="00FB1ED8">
        <w:t xml:space="preserve">ring and scaling </w:t>
      </w:r>
      <w:r w:rsidR="00034DBE" w:rsidRPr="00FB1ED8">
        <w:t>are</w:t>
      </w:r>
      <w:r w:rsidRPr="00FB1ED8">
        <w:t xml:space="preserve"> suggested due to the variety in means and variances </w:t>
      </w:r>
      <w:r w:rsidR="008F6677">
        <w:t xml:space="preserve">as well as the </w:t>
      </w:r>
      <w:r w:rsidR="00AE4C72">
        <w:t>multiple scales that exist within</w:t>
      </w:r>
      <w:r w:rsidRPr="00FB1ED8">
        <w:t xml:space="preserve"> the numeric data</w:t>
      </w:r>
      <w:r w:rsidR="00034DBE">
        <w:t>. Furthermore</w:t>
      </w:r>
      <w:r w:rsidR="008F6677">
        <w:t>,</w:t>
      </w:r>
      <w:r w:rsidR="00034DBE">
        <w:t xml:space="preserve"> they </w:t>
      </w:r>
      <w:r w:rsidR="008F6677">
        <w:t>help with interpretability for some models that return coefficients.</w:t>
      </w:r>
    </w:p>
    <w:p w14:paraId="6FEDF984" w14:textId="2794694B" w:rsidR="00AE4C72" w:rsidRDefault="00BC646A" w:rsidP="00F26487">
      <w:r>
        <w:t>As a standard</w:t>
      </w:r>
      <w:r w:rsidR="00B1261F">
        <w:t xml:space="preserve">, Date Variables were omitted </w:t>
      </w:r>
      <w:r>
        <w:t>because this seemed to</w:t>
      </w:r>
      <w:r w:rsidR="0047242E">
        <w:t xml:space="preserve"> either</w:t>
      </w:r>
      <w:r>
        <w:t xml:space="preserve"> cause many of the models to </w:t>
      </w:r>
      <w:r w:rsidR="00805787">
        <w:t>crash or</w:t>
      </w:r>
      <w:r w:rsidR="0047242E">
        <w:t xml:space="preserve"> add</w:t>
      </w:r>
      <w:r w:rsidR="00805787">
        <w:t>ed</w:t>
      </w:r>
      <w:r w:rsidR="0047242E">
        <w:t xml:space="preserve"> too much </w:t>
      </w:r>
      <w:r w:rsidR="00437CAF">
        <w:t xml:space="preserve">model </w:t>
      </w:r>
      <w:r w:rsidR="0047242E">
        <w:t>complexity</w:t>
      </w:r>
      <w:r w:rsidR="00437CAF">
        <w:t xml:space="preserve"> </w:t>
      </w:r>
      <w:r w:rsidR="00805787">
        <w:t>for the amount of training data present</w:t>
      </w:r>
      <w:r>
        <w:t xml:space="preserve">. </w:t>
      </w:r>
      <w:r w:rsidR="00B47F21">
        <w:t>Once select methods were found</w:t>
      </w:r>
      <w:r w:rsidR="0073234C">
        <w:t>, if possible,</w:t>
      </w:r>
      <w:r w:rsidR="00B47F21">
        <w:t xml:space="preserve"> the date variables were</w:t>
      </w:r>
      <w:r w:rsidR="001C4B18">
        <w:t xml:space="preserve"> either</w:t>
      </w:r>
      <w:r w:rsidR="00B47F21">
        <w:t xml:space="preserve"> converted to decimal, day-of-week,</w:t>
      </w:r>
      <w:r w:rsidR="001C4B18">
        <w:t xml:space="preserve"> </w:t>
      </w:r>
      <w:r w:rsidR="00B47F21">
        <w:t>month</w:t>
      </w:r>
      <w:r w:rsidR="001C4B18">
        <w:t>, or a combination</w:t>
      </w:r>
      <w:r w:rsidR="0025695D">
        <w:t xml:space="preserve"> of the above</w:t>
      </w:r>
      <w:r w:rsidR="00C1497C">
        <w:t xml:space="preserve"> for method tuning</w:t>
      </w:r>
      <w:r w:rsidR="00AE4C72">
        <w:t xml:space="preserve">. </w:t>
      </w:r>
    </w:p>
    <w:p w14:paraId="3DC5F2BA" w14:textId="787B427B" w:rsidR="00686072" w:rsidRDefault="00D77E35" w:rsidP="00F26487">
      <w:r>
        <w:t>All</w:t>
      </w:r>
      <w:r w:rsidR="00686072">
        <w:t xml:space="preserve"> the nominal variables were treated using </w:t>
      </w:r>
      <w:r w:rsidR="00AA024D">
        <w:t>dummy encoding since</w:t>
      </w:r>
      <w:r w:rsidR="000F73C9">
        <w:t xml:space="preserve"> they all had low cardinality</w:t>
      </w:r>
      <w:r w:rsidR="00AA024D">
        <w:t>.</w:t>
      </w:r>
      <w:r w:rsidR="000F73C9">
        <w:t xml:space="preserve"> This included the dummy variables for </w:t>
      </w:r>
      <w:r w:rsidR="00D54273">
        <w:t>when nominal Date variables were included for the more finely tuned models.</w:t>
      </w:r>
      <w:r w:rsidR="00AA024D">
        <w:t xml:space="preserve"> </w:t>
      </w:r>
    </w:p>
    <w:p w14:paraId="0F10CF47" w14:textId="4765EB7E" w:rsidR="00B244FD" w:rsidRDefault="00E63001" w:rsidP="00F26487">
      <w:r w:rsidRPr="00E63001">
        <w:t xml:space="preserve">The hyper-parameters </w:t>
      </w:r>
      <w:r>
        <w:t>were</w:t>
      </w:r>
      <w:r w:rsidRPr="00E63001">
        <w:t xml:space="preserve"> tuned by </w:t>
      </w:r>
      <w:r w:rsidR="0068335C">
        <w:t xml:space="preserve">default using </w:t>
      </w:r>
      <w:r w:rsidRPr="00E63001">
        <w:t>25 bootstrap re-samples of the training data.</w:t>
      </w:r>
      <w:r w:rsidR="00D50E6B">
        <w:t xml:space="preserve"> T</w:t>
      </w:r>
      <w:r w:rsidR="00FB69E2">
        <w:t xml:space="preserve">he </w:t>
      </w:r>
      <w:r w:rsidR="00A10753">
        <w:t xml:space="preserve">stipulated </w:t>
      </w:r>
      <w:r w:rsidR="007651C0">
        <w:t xml:space="preserve">number of </w:t>
      </w:r>
      <w:r w:rsidR="00D50E6B">
        <w:t>parameter combinations</w:t>
      </w:r>
      <w:r w:rsidR="007651C0">
        <w:t xml:space="preserve"> </w:t>
      </w:r>
      <w:r w:rsidR="00D50E6B">
        <w:t>(</w:t>
      </w:r>
      <w:proofErr w:type="spellStart"/>
      <w:r w:rsidR="00FB69E2">
        <w:t>tuneLength</w:t>
      </w:r>
      <w:proofErr w:type="spellEnd"/>
      <w:r w:rsidR="00D50E6B">
        <w:t>)</w:t>
      </w:r>
      <w:r w:rsidR="00FB69E2">
        <w:t xml:space="preserve"> </w:t>
      </w:r>
      <w:r w:rsidR="00A10753">
        <w:t xml:space="preserve">for each model </w:t>
      </w:r>
      <w:r w:rsidR="00FB1710">
        <w:t>w</w:t>
      </w:r>
      <w:r w:rsidR="00A10753">
        <w:t>as</w:t>
      </w:r>
      <w:r w:rsidR="00FB69E2">
        <w:t xml:space="preserve"> adjusted on a case-by-case basis</w:t>
      </w:r>
      <w:r w:rsidR="007D1F5D">
        <w:t>.</w:t>
      </w:r>
      <w:r w:rsidR="00FB69E2">
        <w:t xml:space="preserve"> </w:t>
      </w:r>
    </w:p>
    <w:p w14:paraId="778EE110" w14:textId="2C476D23" w:rsidR="00E63001" w:rsidRDefault="00B244FD" w:rsidP="00F26487">
      <w:r>
        <w:t xml:space="preserve">A </w:t>
      </w:r>
      <w:r w:rsidR="00542CEE">
        <w:t>Principal Component Analysis (</w:t>
      </w:r>
      <w:r>
        <w:t>PCA</w:t>
      </w:r>
      <w:r w:rsidR="00542CEE">
        <w:t>)</w:t>
      </w:r>
      <w:r>
        <w:t xml:space="preserve"> step was included to reduce the feature space</w:t>
      </w:r>
      <w:r w:rsidR="007D1F5D">
        <w:t>.</w:t>
      </w:r>
    </w:p>
    <w:p w14:paraId="568775E7" w14:textId="3A8BF848" w:rsidR="005F4820" w:rsidRDefault="00CF230D" w:rsidP="00F26487">
      <w:r>
        <w:t xml:space="preserve">A static </w:t>
      </w:r>
      <w:r w:rsidR="0009230B">
        <w:t>20% of the data became our hold out data and was set aside</w:t>
      </w:r>
      <w:r w:rsidR="00986D5D">
        <w:t xml:space="preserve"> to measure model generali</w:t>
      </w:r>
      <w:r w:rsidR="00FB1710">
        <w:t>zability.</w:t>
      </w:r>
    </w:p>
    <w:p w14:paraId="58C422DA" w14:textId="77777777" w:rsidR="00684CF9" w:rsidRDefault="00684CF9" w:rsidP="00F26487"/>
    <w:p w14:paraId="753302BC" w14:textId="57B428DF" w:rsidR="00F26487" w:rsidRDefault="00F26487" w:rsidP="00F26487">
      <w:pPr>
        <w:pStyle w:val="Heading1"/>
      </w:pPr>
      <w:r>
        <w:t>Method Selection</w:t>
      </w:r>
    </w:p>
    <w:p w14:paraId="3590DC70" w14:textId="11657DF8" w:rsidR="00F26487" w:rsidRDefault="00F26487" w:rsidP="00F26487"/>
    <w:p w14:paraId="60E0B0BF" w14:textId="003EDE6A" w:rsidR="005747C7" w:rsidRDefault="00F113C6" w:rsidP="00F26487">
      <w:r>
        <w:t>In selecting</w:t>
      </w:r>
      <w:r w:rsidR="005747C7">
        <w:t xml:space="preserve"> models, </w:t>
      </w:r>
      <w:r w:rsidR="0023782C">
        <w:t xml:space="preserve">the strategy involved trying a reasonable number of </w:t>
      </w:r>
      <w:r w:rsidR="00E95273">
        <w:t xml:space="preserve">diverse </w:t>
      </w:r>
      <w:r w:rsidR="0023782C">
        <w:t>methods</w:t>
      </w:r>
      <w:r w:rsidR="000D32D4">
        <w:t>.</w:t>
      </w:r>
      <w:r w:rsidR="003F797C">
        <w:t xml:space="preserve"> This involved statistically </w:t>
      </w:r>
      <w:r>
        <w:t>finding</w:t>
      </w:r>
      <w:r w:rsidR="003F797C">
        <w:t xml:space="preserve"> 30 methods that were maximally dissimilar to reduce our set of candidate models. </w:t>
      </w:r>
    </w:p>
    <w:p w14:paraId="6FE6432C" w14:textId="018D4614" w:rsidR="003F797C" w:rsidRDefault="003F797C" w:rsidP="00F26487">
      <w:r>
        <w:t>The Candidate models were categorized by “Neural Networks”, “Ordinary Least Squares”, “Tree Based” and “Kernel Methods”.</w:t>
      </w:r>
    </w:p>
    <w:p w14:paraId="48ECDE7D" w14:textId="29457B91" w:rsidR="0054606E" w:rsidRDefault="003F797C" w:rsidP="0054606E">
      <w:r>
        <w:t>A few Kernel and Neural Network type methods were incorporated to ensure that there were similar numbers of methods assessed from each category.</w:t>
      </w:r>
    </w:p>
    <w:p w14:paraId="7D9E5F4B" w14:textId="44CBB1B1" w:rsidR="00F26487" w:rsidRDefault="006F1A96" w:rsidP="0054606E">
      <w:r>
        <w:lastRenderedPageBreak/>
        <w:t>In an attempt to</w:t>
      </w:r>
      <w:r w:rsidR="0054606E">
        <w:t xml:space="preserve"> </w:t>
      </w:r>
      <w:r>
        <w:t>equally</w:t>
      </w:r>
      <w:r w:rsidR="0054606E">
        <w:t xml:space="preserve"> assess </w:t>
      </w:r>
      <w:r>
        <w:t>each</w:t>
      </w:r>
      <w:r w:rsidR="0054606E">
        <w:t xml:space="preserve"> method, it was </w:t>
      </w:r>
      <w:r w:rsidR="00B37107">
        <w:t>essential</w:t>
      </w:r>
      <w:r w:rsidR="0054606E">
        <w:t xml:space="preserve"> to </w:t>
      </w:r>
      <w:r w:rsidR="00B37107">
        <w:t>consider</w:t>
      </w:r>
      <w:r w:rsidR="0054606E">
        <w:t xml:space="preserve"> </w:t>
      </w:r>
      <w:r w:rsidR="00B37107">
        <w:t>a</w:t>
      </w:r>
      <w:r w:rsidR="0054606E">
        <w:t xml:space="preserve"> preprocessing </w:t>
      </w:r>
      <w:r w:rsidR="00B37107">
        <w:t xml:space="preserve">chain that </w:t>
      </w:r>
      <w:r w:rsidR="000D32D4">
        <w:t xml:space="preserve">was suitable for </w:t>
      </w:r>
      <w:r w:rsidR="0054606E">
        <w:t xml:space="preserve">the method. </w:t>
      </w:r>
      <w:r w:rsidR="00B37107">
        <w:t>I</w:t>
      </w:r>
      <w:r w:rsidR="0054606E">
        <w:t>nappropriate pre-processing</w:t>
      </w:r>
      <w:r w:rsidR="00B37107">
        <w:t xml:space="preserve"> steps and orderings</w:t>
      </w:r>
      <w:r w:rsidR="0054606E">
        <w:t xml:space="preserve"> generally caused the training to fail.</w:t>
      </w:r>
    </w:p>
    <w:p w14:paraId="78E63F6C" w14:textId="20BF081E" w:rsidR="00F26487" w:rsidRDefault="00F26487" w:rsidP="00F26487">
      <w:pPr>
        <w:pStyle w:val="Heading2"/>
      </w:pPr>
      <w:r>
        <w:t>Trials</w:t>
      </w:r>
    </w:p>
    <w:p w14:paraId="5BA73A4B" w14:textId="39742F74" w:rsidR="00F26487" w:rsidRDefault="00F26487" w:rsidP="00F26487"/>
    <w:p w14:paraId="394D57AC" w14:textId="734F03FE" w:rsidR="00F26487" w:rsidRDefault="00F26487" w:rsidP="00F26487">
      <w:r>
        <w:t>The following methods were explored:</w:t>
      </w:r>
    </w:p>
    <w:p w14:paraId="6B1FA532" w14:textId="77777777" w:rsidR="00460E1F" w:rsidRDefault="00BB776A" w:rsidP="00F26487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0E1F" w14:paraId="0479CB37" w14:textId="77777777" w:rsidTr="00460E1F">
        <w:tc>
          <w:tcPr>
            <w:tcW w:w="3116" w:type="dxa"/>
          </w:tcPr>
          <w:p w14:paraId="2D310B2D" w14:textId="31743FFE" w:rsidR="00460E1F" w:rsidRDefault="00460E1F" w:rsidP="00F26487">
            <w:r>
              <w:t>Method</w:t>
            </w:r>
          </w:p>
        </w:tc>
        <w:tc>
          <w:tcPr>
            <w:tcW w:w="3117" w:type="dxa"/>
          </w:tcPr>
          <w:p w14:paraId="4D86885A" w14:textId="063D64C1" w:rsidR="00460E1F" w:rsidRDefault="00460E1F" w:rsidP="00F26487">
            <w:r>
              <w:t>Characteristics</w:t>
            </w:r>
          </w:p>
        </w:tc>
        <w:tc>
          <w:tcPr>
            <w:tcW w:w="3117" w:type="dxa"/>
          </w:tcPr>
          <w:p w14:paraId="3D29B7B7" w14:textId="0B6350A7" w:rsidR="00460E1F" w:rsidRDefault="00460E1F" w:rsidP="00F26487">
            <w:r>
              <w:t>Notes</w:t>
            </w:r>
          </w:p>
        </w:tc>
      </w:tr>
      <w:tr w:rsidR="00460E1F" w14:paraId="32B22D5A" w14:textId="77777777" w:rsidTr="00460E1F">
        <w:tc>
          <w:tcPr>
            <w:tcW w:w="3116" w:type="dxa"/>
          </w:tcPr>
          <w:p w14:paraId="4F75A764" w14:textId="2447905A" w:rsidR="00460E1F" w:rsidRDefault="00460E1F" w:rsidP="00F26487">
            <w:proofErr w:type="spellStart"/>
            <w:r>
              <w:t>qrnn</w:t>
            </w:r>
            <w:proofErr w:type="spellEnd"/>
            <w:r>
              <w:t xml:space="preserve"> – Quantile Regression Neural Network</w:t>
            </w:r>
          </w:p>
        </w:tc>
        <w:tc>
          <w:tcPr>
            <w:tcW w:w="3117" w:type="dxa"/>
          </w:tcPr>
          <w:p w14:paraId="585BB3EE" w14:textId="509E00BB" w:rsidR="00460E1F" w:rsidRDefault="00460E1F" w:rsidP="00F26487">
            <w:r>
              <w:t>Neural Network</w:t>
            </w:r>
          </w:p>
          <w:p w14:paraId="1D775553" w14:textId="37BC92E2" w:rsidR="00460E1F" w:rsidRDefault="00460E1F" w:rsidP="00F26487">
            <w:r>
              <w:t>L2 Regression</w:t>
            </w:r>
          </w:p>
          <w:p w14:paraId="2C1F7F9C" w14:textId="77777777" w:rsidR="00460E1F" w:rsidRDefault="00460E1F" w:rsidP="00F26487">
            <w:r>
              <w:t>Quantile Regression</w:t>
            </w:r>
          </w:p>
          <w:p w14:paraId="4E910571" w14:textId="77777777" w:rsidR="00460E1F" w:rsidRDefault="00460E1F" w:rsidP="00F26487">
            <w:r>
              <w:t>Bagging</w:t>
            </w:r>
          </w:p>
          <w:p w14:paraId="6590E7BC" w14:textId="77777777" w:rsidR="00460E1F" w:rsidRDefault="00460E1F" w:rsidP="00F26487">
            <w:r>
              <w:t>Ensemble Model</w:t>
            </w:r>
          </w:p>
          <w:p w14:paraId="6FA379D2" w14:textId="675E2ED7" w:rsidR="00460E1F" w:rsidRDefault="00460E1F" w:rsidP="00F26487">
            <w:r>
              <w:t>Robust Model</w:t>
            </w:r>
          </w:p>
        </w:tc>
        <w:tc>
          <w:tcPr>
            <w:tcW w:w="3117" w:type="dxa"/>
          </w:tcPr>
          <w:p w14:paraId="6E0B93BB" w14:textId="648E815D" w:rsidR="00460E1F" w:rsidRDefault="00460E1F" w:rsidP="00F26487">
            <w:r>
              <w:t>Issues while training</w:t>
            </w:r>
            <w:r w:rsidR="001D0BBC">
              <w:t>. For each resample the message below produced:</w:t>
            </w:r>
          </w:p>
          <w:p w14:paraId="219986D4" w14:textId="4F1A7E93" w:rsidR="001D0BBC" w:rsidRDefault="001D0BBC" w:rsidP="001D0BBC">
            <w:r>
              <w:t xml:space="preserve">“Warning: model fit failed for Resample_: </w:t>
            </w:r>
            <w:proofErr w:type="spellStart"/>
            <w:r>
              <w:t>n.hidden</w:t>
            </w:r>
            <w:proofErr w:type="spellEnd"/>
            <w:r>
              <w:t xml:space="preserve">=5, penalty=1e-01, bag=FALSE Error in </w:t>
            </w:r>
            <w:proofErr w:type="spellStart"/>
            <w:r>
              <w:t>qrnn</w:t>
            </w:r>
            <w:proofErr w:type="spellEnd"/>
            <w:r>
              <w:t>::</w:t>
            </w:r>
            <w:proofErr w:type="spellStart"/>
            <w:r>
              <w:t>qrnn.fit</w:t>
            </w:r>
            <w:proofErr w:type="spellEnd"/>
            <w:r>
              <w:t>(</w:t>
            </w:r>
            <w:proofErr w:type="spellStart"/>
            <w:r>
              <w:t>as.matrix</w:t>
            </w:r>
            <w:proofErr w:type="spellEnd"/>
            <w:r>
              <w:t xml:space="preserve">(x), matrix(y), </w:t>
            </w:r>
            <w:proofErr w:type="spellStart"/>
            <w:r>
              <w:t>n.hidden</w:t>
            </w:r>
            <w:proofErr w:type="spellEnd"/>
            <w:r>
              <w:t xml:space="preserve"> = </w:t>
            </w:r>
            <w:proofErr w:type="spellStart"/>
            <w:r>
              <w:t>param$n.hidden</w:t>
            </w:r>
            <w:proofErr w:type="spellEnd"/>
            <w:r>
              <w:t xml:space="preserve">,  : </w:t>
            </w:r>
          </w:p>
          <w:p w14:paraId="6D856CF7" w14:textId="3DB2A162" w:rsidR="001D0BBC" w:rsidRDefault="001D0BBC" w:rsidP="001D0BBC">
            <w:r>
              <w:t xml:space="preserve">  </w:t>
            </w:r>
            <w:proofErr w:type="spellStart"/>
            <w:r>
              <w:t>nlm</w:t>
            </w:r>
            <w:proofErr w:type="spellEnd"/>
            <w:r>
              <w:t xml:space="preserve"> optimization failed”</w:t>
            </w:r>
          </w:p>
        </w:tc>
      </w:tr>
      <w:tr w:rsidR="00460E1F" w14:paraId="30751641" w14:textId="77777777" w:rsidTr="00460E1F">
        <w:tc>
          <w:tcPr>
            <w:tcW w:w="3116" w:type="dxa"/>
          </w:tcPr>
          <w:p w14:paraId="7882A5A4" w14:textId="23CE2DB7" w:rsidR="00460E1F" w:rsidRDefault="00460E1F" w:rsidP="00F26487">
            <w:proofErr w:type="spellStart"/>
            <w:r>
              <w:t>foba</w:t>
            </w:r>
            <w:proofErr w:type="spellEnd"/>
            <w:r>
              <w:t xml:space="preserve"> - Ridge regression with Variable Selection</w:t>
            </w:r>
          </w:p>
        </w:tc>
        <w:tc>
          <w:tcPr>
            <w:tcW w:w="3117" w:type="dxa"/>
          </w:tcPr>
          <w:p w14:paraId="3A069508" w14:textId="77777777" w:rsidR="00460E1F" w:rsidRDefault="00460E1F" w:rsidP="00F26487">
            <w:r>
              <w:t>Linear Regression</w:t>
            </w:r>
          </w:p>
          <w:p w14:paraId="241A9662" w14:textId="77777777" w:rsidR="00460E1F" w:rsidRDefault="00460E1F" w:rsidP="00F26487">
            <w:r>
              <w:t>Ridge Regression</w:t>
            </w:r>
          </w:p>
          <w:p w14:paraId="290AF360" w14:textId="77777777" w:rsidR="00460E1F" w:rsidRDefault="00460E1F" w:rsidP="00F26487">
            <w:r>
              <w:t>L2 Regularization</w:t>
            </w:r>
          </w:p>
          <w:p w14:paraId="47197D83" w14:textId="67AA1FD1" w:rsidR="00460E1F" w:rsidRDefault="00460E1F" w:rsidP="00F26487">
            <w:r>
              <w:t>Feature Selection</w:t>
            </w:r>
          </w:p>
        </w:tc>
        <w:tc>
          <w:tcPr>
            <w:tcW w:w="3117" w:type="dxa"/>
          </w:tcPr>
          <w:p w14:paraId="27AD72DC" w14:textId="77777777" w:rsidR="00460E1F" w:rsidRDefault="00460E1F" w:rsidP="00F26487">
            <w:r w:rsidRPr="00460E1F">
              <w:t>package ‘</w:t>
            </w:r>
            <w:proofErr w:type="spellStart"/>
            <w:r w:rsidRPr="00460E1F">
              <w:t>foba</w:t>
            </w:r>
            <w:proofErr w:type="spellEnd"/>
            <w:r w:rsidRPr="00460E1F">
              <w:t>’ is not available for this version of R</w:t>
            </w:r>
            <w:r>
              <w:t xml:space="preserve">. </w:t>
            </w:r>
          </w:p>
          <w:p w14:paraId="37F0EB06" w14:textId="34746842" w:rsidR="00460E1F" w:rsidRDefault="00460E1F" w:rsidP="00F26487">
            <w:r>
              <w:t>Unable to download using CRAN Repository</w:t>
            </w:r>
          </w:p>
        </w:tc>
      </w:tr>
      <w:tr w:rsidR="00460E1F" w14:paraId="4F6BC279" w14:textId="77777777" w:rsidTr="00460E1F">
        <w:tc>
          <w:tcPr>
            <w:tcW w:w="3116" w:type="dxa"/>
          </w:tcPr>
          <w:p w14:paraId="7B2D5210" w14:textId="038E2C1D" w:rsidR="00460E1F" w:rsidRDefault="00460E1F" w:rsidP="00F26487">
            <w:r>
              <w:t xml:space="preserve">ANFIS - </w:t>
            </w:r>
            <w:r w:rsidRPr="00460E1F">
              <w:t>Adaptive-Network-Based Fuzzy Inference System</w:t>
            </w:r>
          </w:p>
        </w:tc>
        <w:tc>
          <w:tcPr>
            <w:tcW w:w="3117" w:type="dxa"/>
          </w:tcPr>
          <w:p w14:paraId="14B22348" w14:textId="47295D69" w:rsidR="00460E1F" w:rsidRDefault="00460E1F" w:rsidP="00F26487">
            <w:r w:rsidRPr="00460E1F">
              <w:t>Rule-Based Model</w:t>
            </w:r>
          </w:p>
        </w:tc>
        <w:tc>
          <w:tcPr>
            <w:tcW w:w="3117" w:type="dxa"/>
          </w:tcPr>
          <w:p w14:paraId="11003130" w14:textId="3AEEE96E" w:rsidR="00460E1F" w:rsidRDefault="001D0BBC" w:rsidP="00F26487">
            <w:r>
              <w:t>Too slow to Train.</w:t>
            </w:r>
          </w:p>
        </w:tc>
      </w:tr>
      <w:tr w:rsidR="00460E1F" w14:paraId="07EBF90C" w14:textId="77777777" w:rsidTr="00460E1F">
        <w:tc>
          <w:tcPr>
            <w:tcW w:w="3116" w:type="dxa"/>
          </w:tcPr>
          <w:p w14:paraId="7FFF0730" w14:textId="22B45577" w:rsidR="00460E1F" w:rsidRDefault="00460E1F" w:rsidP="00F26487">
            <w:proofErr w:type="spellStart"/>
            <w:r>
              <w:t>rvmLinear</w:t>
            </w:r>
            <w:proofErr w:type="spellEnd"/>
            <w:r>
              <w:t xml:space="preserve">- </w:t>
            </w:r>
            <w:r w:rsidRPr="00460E1F">
              <w:t>Relevance Vector Machines with Linear Kernel</w:t>
            </w:r>
          </w:p>
        </w:tc>
        <w:tc>
          <w:tcPr>
            <w:tcW w:w="3117" w:type="dxa"/>
          </w:tcPr>
          <w:p w14:paraId="3B318DB8" w14:textId="77777777" w:rsidR="00460E1F" w:rsidRDefault="00460E1F" w:rsidP="00460E1F">
            <w:r>
              <w:t>Kernel Method</w:t>
            </w:r>
          </w:p>
          <w:p w14:paraId="77169CD7" w14:textId="77777777" w:rsidR="00460E1F" w:rsidRDefault="00460E1F" w:rsidP="00460E1F">
            <w:r>
              <w:t>Relevance Vector Machines</w:t>
            </w:r>
          </w:p>
          <w:p w14:paraId="398BCB82" w14:textId="77777777" w:rsidR="00460E1F" w:rsidRDefault="00460E1F" w:rsidP="00460E1F">
            <w:r>
              <w:t>Linear Regression</w:t>
            </w:r>
          </w:p>
          <w:p w14:paraId="75C3C135" w14:textId="430B072E" w:rsidR="00460E1F" w:rsidRDefault="00460E1F" w:rsidP="00460E1F">
            <w:r>
              <w:t>Robust Methods</w:t>
            </w:r>
          </w:p>
        </w:tc>
        <w:tc>
          <w:tcPr>
            <w:tcW w:w="3117" w:type="dxa"/>
          </w:tcPr>
          <w:p w14:paraId="3637E200" w14:textId="06D9BAC3" w:rsidR="001D0BBC" w:rsidRDefault="001D0BBC" w:rsidP="001D0BBC">
            <w:r>
              <w:t xml:space="preserve">Issues while training. Message produced for each resample: “Warning: model fit failed for Resample__: parameter=none Error in </w:t>
            </w:r>
            <w:proofErr w:type="spellStart"/>
            <w:r>
              <w:t>chol.default</w:t>
            </w:r>
            <w:proofErr w:type="spellEnd"/>
            <w:r>
              <w:t>(</w:t>
            </w:r>
            <w:proofErr w:type="spellStart"/>
            <w:r>
              <w:t>crossprod</w:t>
            </w:r>
            <w:proofErr w:type="spellEnd"/>
            <w:r>
              <w:t xml:space="preserve">(Kr)/var + </w:t>
            </w:r>
            <w:proofErr w:type="spellStart"/>
            <w:r>
              <w:t>diag</w:t>
            </w:r>
            <w:proofErr w:type="spellEnd"/>
            <w:r>
              <w:t>(1/</w:t>
            </w:r>
            <w:proofErr w:type="spellStart"/>
            <w:r>
              <w:t>thetatmp</w:t>
            </w:r>
            <w:proofErr w:type="spellEnd"/>
            <w:r>
              <w:t xml:space="preserve">)) : </w:t>
            </w:r>
          </w:p>
          <w:p w14:paraId="71D8095C" w14:textId="5ACA751A" w:rsidR="00460E1F" w:rsidRDefault="001D0BBC" w:rsidP="001D0BBC">
            <w:r>
              <w:t xml:space="preserve">  the leading minor of order 229 is not positive definite”</w:t>
            </w:r>
          </w:p>
        </w:tc>
      </w:tr>
      <w:tr w:rsidR="00460E1F" w14:paraId="3F03C620" w14:textId="77777777" w:rsidTr="00460E1F">
        <w:tc>
          <w:tcPr>
            <w:tcW w:w="3116" w:type="dxa"/>
          </w:tcPr>
          <w:p w14:paraId="26F56107" w14:textId="21EBE7F4" w:rsidR="00460E1F" w:rsidRDefault="00460E1F" w:rsidP="00F26487">
            <w:r w:rsidRPr="00460E1F">
              <w:t>glmnet_h2o</w:t>
            </w:r>
            <w:r>
              <w:t>-glmnet</w:t>
            </w:r>
          </w:p>
        </w:tc>
        <w:tc>
          <w:tcPr>
            <w:tcW w:w="3117" w:type="dxa"/>
          </w:tcPr>
          <w:p w14:paraId="499F73DB" w14:textId="77777777" w:rsidR="00460E1F" w:rsidRDefault="00460E1F" w:rsidP="00460E1F">
            <w:r>
              <w:t>Generalized Linear Model</w:t>
            </w:r>
          </w:p>
          <w:p w14:paraId="052C73C0" w14:textId="77777777" w:rsidR="00460E1F" w:rsidRDefault="00460E1F" w:rsidP="00460E1F">
            <w:r>
              <w:t>Implicit Feature Selection</w:t>
            </w:r>
          </w:p>
          <w:p w14:paraId="15614267" w14:textId="77777777" w:rsidR="00460E1F" w:rsidRDefault="00460E1F" w:rsidP="00460E1F">
            <w:r>
              <w:t>L1 Regularization</w:t>
            </w:r>
          </w:p>
          <w:p w14:paraId="4F3D1EFE" w14:textId="77777777" w:rsidR="00460E1F" w:rsidRDefault="00460E1F" w:rsidP="00460E1F">
            <w:r>
              <w:t>L2 Regularization</w:t>
            </w:r>
          </w:p>
          <w:p w14:paraId="76DACB3D" w14:textId="77777777" w:rsidR="00460E1F" w:rsidRDefault="00460E1F" w:rsidP="00460E1F">
            <w:r>
              <w:t>Linear Classifier</w:t>
            </w:r>
          </w:p>
          <w:p w14:paraId="42B3E29D" w14:textId="77777777" w:rsidR="00460E1F" w:rsidRDefault="00460E1F" w:rsidP="00460E1F">
            <w:r>
              <w:t>Linear Regression</w:t>
            </w:r>
          </w:p>
          <w:p w14:paraId="2E9818E5" w14:textId="0A0979D4" w:rsidR="00460E1F" w:rsidRDefault="00460E1F" w:rsidP="00460E1F">
            <w:r>
              <w:t>Two Class Only</w:t>
            </w:r>
          </w:p>
        </w:tc>
        <w:tc>
          <w:tcPr>
            <w:tcW w:w="3117" w:type="dxa"/>
          </w:tcPr>
          <w:p w14:paraId="11766296" w14:textId="77777777" w:rsidR="001D0BBC" w:rsidRDefault="001D0BBC" w:rsidP="001D0BBC">
            <w:r>
              <w:t xml:space="preserve">Issues while training. Message produced “Error in h2o.getConnection() : </w:t>
            </w:r>
          </w:p>
          <w:p w14:paraId="1BFFCA62" w14:textId="7A1F4248" w:rsidR="00460E1F" w:rsidRDefault="001D0BBC" w:rsidP="001D0BBC">
            <w:r>
              <w:t xml:space="preserve">  No active connection to an H2O cluster. Did you run `h2o.init()`”</w:t>
            </w:r>
          </w:p>
        </w:tc>
      </w:tr>
      <w:tr w:rsidR="0021440D" w14:paraId="59306100" w14:textId="77777777" w:rsidTr="00460E1F">
        <w:tc>
          <w:tcPr>
            <w:tcW w:w="3116" w:type="dxa"/>
          </w:tcPr>
          <w:p w14:paraId="755CDDC0" w14:textId="26D3BF93" w:rsidR="0021440D" w:rsidRPr="00460E1F" w:rsidRDefault="0021440D" w:rsidP="0021440D">
            <w:proofErr w:type="spellStart"/>
            <w:r>
              <w:t>GLMnet</w:t>
            </w:r>
            <w:r w:rsidR="003878B5">
              <w:t>-glmnet</w:t>
            </w:r>
            <w:proofErr w:type="spellEnd"/>
          </w:p>
        </w:tc>
        <w:tc>
          <w:tcPr>
            <w:tcW w:w="3117" w:type="dxa"/>
          </w:tcPr>
          <w:p w14:paraId="32436302" w14:textId="77777777" w:rsidR="00180D90" w:rsidRDefault="00180D90" w:rsidP="00180D90">
            <w:r>
              <w:t>Generalized Linear Model</w:t>
            </w:r>
          </w:p>
          <w:p w14:paraId="5E3A04C3" w14:textId="77777777" w:rsidR="00180D90" w:rsidRDefault="00180D90" w:rsidP="00180D90">
            <w:r>
              <w:t>Implicit Feature Selection</w:t>
            </w:r>
          </w:p>
          <w:p w14:paraId="72D5A027" w14:textId="77777777" w:rsidR="00180D90" w:rsidRDefault="00180D90" w:rsidP="00180D90">
            <w:r>
              <w:t>L1 Regularization</w:t>
            </w:r>
          </w:p>
          <w:p w14:paraId="086DE6EA" w14:textId="77777777" w:rsidR="00180D90" w:rsidRDefault="00180D90" w:rsidP="00180D90">
            <w:r>
              <w:lastRenderedPageBreak/>
              <w:t>L2 Regularization</w:t>
            </w:r>
          </w:p>
          <w:p w14:paraId="7B406477" w14:textId="77777777" w:rsidR="00180D90" w:rsidRDefault="00180D90" w:rsidP="00180D90">
            <w:r>
              <w:t>Linear Classifier</w:t>
            </w:r>
          </w:p>
          <w:p w14:paraId="06B3FCAC" w14:textId="705B11AE" w:rsidR="0021440D" w:rsidRDefault="00180D90" w:rsidP="00180D90">
            <w:r>
              <w:t>Linear Regression</w:t>
            </w:r>
          </w:p>
        </w:tc>
        <w:tc>
          <w:tcPr>
            <w:tcW w:w="3117" w:type="dxa"/>
          </w:tcPr>
          <w:p w14:paraId="41F117F1" w14:textId="624BB80F" w:rsidR="0021440D" w:rsidRDefault="00676D13" w:rsidP="0021440D">
            <w:r>
              <w:lastRenderedPageBreak/>
              <w:t>2 hyper</w:t>
            </w:r>
            <w:r w:rsidR="00A139B7">
              <w:t>-</w:t>
            </w:r>
            <w:r>
              <w:t>parameters</w:t>
            </w:r>
          </w:p>
        </w:tc>
      </w:tr>
      <w:tr w:rsidR="0021440D" w14:paraId="68D73DDB" w14:textId="77777777" w:rsidTr="00460E1F">
        <w:tc>
          <w:tcPr>
            <w:tcW w:w="3116" w:type="dxa"/>
          </w:tcPr>
          <w:p w14:paraId="4CF1DB5E" w14:textId="113D5597" w:rsidR="0021440D" w:rsidRPr="00460E1F" w:rsidRDefault="00DD2A76" w:rsidP="0021440D">
            <w:r>
              <w:t>P</w:t>
            </w:r>
            <w:r w:rsidR="0021440D">
              <w:t>ls</w:t>
            </w:r>
            <w:r>
              <w:t>-Partial Least Squares</w:t>
            </w:r>
          </w:p>
        </w:tc>
        <w:tc>
          <w:tcPr>
            <w:tcW w:w="3117" w:type="dxa"/>
          </w:tcPr>
          <w:p w14:paraId="347FB3BE" w14:textId="77777777" w:rsidR="00DD2A76" w:rsidRDefault="00DD2A76" w:rsidP="00DD2A76">
            <w:r>
              <w:t>Partial Least Squares</w:t>
            </w:r>
          </w:p>
          <w:p w14:paraId="221F4B41" w14:textId="77777777" w:rsidR="00DD2A76" w:rsidRDefault="00DD2A76" w:rsidP="00DD2A76">
            <w:r>
              <w:t>Feature Extraction</w:t>
            </w:r>
          </w:p>
          <w:p w14:paraId="2596BE2D" w14:textId="77777777" w:rsidR="00DD2A76" w:rsidRDefault="00DD2A76" w:rsidP="00DD2A76">
            <w:r>
              <w:t>Linear Classifier</w:t>
            </w:r>
          </w:p>
          <w:p w14:paraId="75798248" w14:textId="230A9BB7" w:rsidR="0021440D" w:rsidRDefault="00DD2A76" w:rsidP="00DD2A76">
            <w:r>
              <w:t>Linear Regression</w:t>
            </w:r>
          </w:p>
        </w:tc>
        <w:tc>
          <w:tcPr>
            <w:tcW w:w="3117" w:type="dxa"/>
          </w:tcPr>
          <w:p w14:paraId="384A59EF" w14:textId="77777777" w:rsidR="0021440D" w:rsidRDefault="00676D13" w:rsidP="0021440D">
            <w:r>
              <w:t xml:space="preserve">1 </w:t>
            </w:r>
            <w:r w:rsidR="00A139B7">
              <w:t>h</w:t>
            </w:r>
            <w:r>
              <w:t>yper</w:t>
            </w:r>
            <w:r w:rsidR="00A139B7">
              <w:t>-p</w:t>
            </w:r>
            <w:r>
              <w:t>arameter</w:t>
            </w:r>
          </w:p>
          <w:p w14:paraId="5187FBE4" w14:textId="1768EB23" w:rsidR="002E329D" w:rsidRDefault="002E329D" w:rsidP="0021440D">
            <w:r>
              <w:t>Slow to train</w:t>
            </w:r>
          </w:p>
        </w:tc>
      </w:tr>
      <w:tr w:rsidR="0021440D" w14:paraId="5D725665" w14:textId="77777777" w:rsidTr="00460E1F">
        <w:tc>
          <w:tcPr>
            <w:tcW w:w="3116" w:type="dxa"/>
          </w:tcPr>
          <w:p w14:paraId="2621B47D" w14:textId="1FFFE2E4" w:rsidR="0021440D" w:rsidRPr="00460E1F" w:rsidRDefault="00134F29" w:rsidP="0021440D">
            <w:proofErr w:type="spellStart"/>
            <w:r>
              <w:t>R</w:t>
            </w:r>
            <w:r w:rsidR="0021440D">
              <w:t>part</w:t>
            </w:r>
            <w:proofErr w:type="spellEnd"/>
            <w:r>
              <w:t>-Classification and Regression Trees</w:t>
            </w:r>
          </w:p>
        </w:tc>
        <w:tc>
          <w:tcPr>
            <w:tcW w:w="3117" w:type="dxa"/>
          </w:tcPr>
          <w:p w14:paraId="1B22BC30" w14:textId="77777777" w:rsidR="00134F29" w:rsidRDefault="00134F29" w:rsidP="00134F29">
            <w:r>
              <w:t>Tree-Based Model</w:t>
            </w:r>
          </w:p>
          <w:p w14:paraId="1E9A30FE" w14:textId="77777777" w:rsidR="00134F29" w:rsidRDefault="00134F29" w:rsidP="00134F29">
            <w:r>
              <w:t>Implicit Feature Selection</w:t>
            </w:r>
          </w:p>
          <w:p w14:paraId="1C56328E" w14:textId="77777777" w:rsidR="00134F29" w:rsidRDefault="00134F29" w:rsidP="00134F29">
            <w:r>
              <w:t>Handle Missing Predictor Data</w:t>
            </w:r>
          </w:p>
          <w:p w14:paraId="7615F50D" w14:textId="31DE207E" w:rsidR="0021440D" w:rsidRDefault="00134F29" w:rsidP="00134F29">
            <w:r>
              <w:t>Accepts Case Weights</w:t>
            </w:r>
          </w:p>
        </w:tc>
        <w:tc>
          <w:tcPr>
            <w:tcW w:w="3117" w:type="dxa"/>
          </w:tcPr>
          <w:p w14:paraId="4366E52A" w14:textId="290ADA06" w:rsidR="0021440D" w:rsidRDefault="00A139B7" w:rsidP="0021440D">
            <w:r>
              <w:t>1 hyper-parameter</w:t>
            </w:r>
          </w:p>
        </w:tc>
      </w:tr>
      <w:tr w:rsidR="0021440D" w14:paraId="5767169D" w14:textId="77777777" w:rsidTr="00460E1F">
        <w:tc>
          <w:tcPr>
            <w:tcW w:w="3116" w:type="dxa"/>
          </w:tcPr>
          <w:p w14:paraId="7C18D758" w14:textId="03A96EAE" w:rsidR="0021440D" w:rsidRPr="00460E1F" w:rsidRDefault="0021440D" w:rsidP="0021440D">
            <w:r>
              <w:t>Cubist</w:t>
            </w:r>
          </w:p>
        </w:tc>
        <w:tc>
          <w:tcPr>
            <w:tcW w:w="3117" w:type="dxa"/>
          </w:tcPr>
          <w:p w14:paraId="526AE7B1" w14:textId="77777777" w:rsidR="008C7D27" w:rsidRDefault="008C7D27" w:rsidP="008C7D27">
            <w:r>
              <w:t>Rule-Based Model</w:t>
            </w:r>
          </w:p>
          <w:p w14:paraId="6A475A33" w14:textId="77777777" w:rsidR="008C7D27" w:rsidRDefault="008C7D27" w:rsidP="008C7D27">
            <w:r>
              <w:t>Boosting</w:t>
            </w:r>
          </w:p>
          <w:p w14:paraId="4E5C3BC1" w14:textId="77777777" w:rsidR="008C7D27" w:rsidRDefault="008C7D27" w:rsidP="008C7D27">
            <w:r>
              <w:t>Ensemble Model</w:t>
            </w:r>
          </w:p>
          <w:p w14:paraId="436D442A" w14:textId="77777777" w:rsidR="008C7D27" w:rsidRDefault="008C7D27" w:rsidP="008C7D27">
            <w:r>
              <w:t>Prototype Models</w:t>
            </w:r>
          </w:p>
          <w:p w14:paraId="51DCCC0F" w14:textId="77777777" w:rsidR="008C7D27" w:rsidRDefault="008C7D27" w:rsidP="008C7D27">
            <w:r>
              <w:t>Model Tree</w:t>
            </w:r>
          </w:p>
          <w:p w14:paraId="1E8D3C42" w14:textId="77777777" w:rsidR="008C7D27" w:rsidRDefault="008C7D27" w:rsidP="008C7D27">
            <w:r>
              <w:t>Linear Regression</w:t>
            </w:r>
          </w:p>
          <w:p w14:paraId="600A3BF5" w14:textId="2B4D7D87" w:rsidR="0021440D" w:rsidRDefault="008C7D27" w:rsidP="008C7D27">
            <w:r>
              <w:t>Implicit Feature Selection</w:t>
            </w:r>
          </w:p>
        </w:tc>
        <w:tc>
          <w:tcPr>
            <w:tcW w:w="3117" w:type="dxa"/>
          </w:tcPr>
          <w:p w14:paraId="03AB22EA" w14:textId="150907AC" w:rsidR="0021440D" w:rsidRDefault="00A139B7" w:rsidP="0021440D">
            <w:r>
              <w:t>2 hyper-parameters</w:t>
            </w:r>
          </w:p>
        </w:tc>
      </w:tr>
      <w:tr w:rsidR="0021440D" w14:paraId="5EC38FEB" w14:textId="77777777" w:rsidTr="00460E1F">
        <w:tc>
          <w:tcPr>
            <w:tcW w:w="3116" w:type="dxa"/>
          </w:tcPr>
          <w:p w14:paraId="3412EC50" w14:textId="465BC14D" w:rsidR="0021440D" w:rsidRPr="00460E1F" w:rsidRDefault="008C7D27" w:rsidP="0021440D">
            <w:proofErr w:type="spellStart"/>
            <w:r>
              <w:t>B</w:t>
            </w:r>
            <w:r w:rsidR="0021440D">
              <w:t>rnn</w:t>
            </w:r>
            <w:proofErr w:type="spellEnd"/>
            <w:r>
              <w:t>-Bayesian Regulari</w:t>
            </w:r>
            <w:r w:rsidR="00A41B60">
              <w:t>z</w:t>
            </w:r>
            <w:r>
              <w:t>ed Neural N</w:t>
            </w:r>
            <w:r w:rsidR="00A41B60">
              <w:t>etwork</w:t>
            </w:r>
          </w:p>
        </w:tc>
        <w:tc>
          <w:tcPr>
            <w:tcW w:w="3117" w:type="dxa"/>
          </w:tcPr>
          <w:p w14:paraId="40E52AD6" w14:textId="77777777" w:rsidR="008C7D27" w:rsidRDefault="008C7D27" w:rsidP="008C7D27">
            <w:r>
              <w:t>Bayesian Model</w:t>
            </w:r>
          </w:p>
          <w:p w14:paraId="32A93453" w14:textId="77777777" w:rsidR="008C7D27" w:rsidRDefault="008C7D27" w:rsidP="008C7D27">
            <w:r>
              <w:t>Neural Network</w:t>
            </w:r>
          </w:p>
          <w:p w14:paraId="55007707" w14:textId="2049332A" w:rsidR="0021440D" w:rsidRDefault="008C7D27" w:rsidP="008C7D27">
            <w:r>
              <w:t>Regularization</w:t>
            </w:r>
          </w:p>
        </w:tc>
        <w:tc>
          <w:tcPr>
            <w:tcW w:w="3117" w:type="dxa"/>
          </w:tcPr>
          <w:p w14:paraId="3110044D" w14:textId="77777777" w:rsidR="0021440D" w:rsidRDefault="00A139B7" w:rsidP="0021440D">
            <w:r>
              <w:t>1</w:t>
            </w:r>
            <w:r w:rsidR="00C20C62">
              <w:t xml:space="preserve"> hyper-parameter</w:t>
            </w:r>
          </w:p>
          <w:p w14:paraId="0DE329B4" w14:textId="17101759" w:rsidR="000C42D2" w:rsidRDefault="000C42D2" w:rsidP="0021440D">
            <w:r>
              <w:t>Slow to train</w:t>
            </w:r>
          </w:p>
        </w:tc>
      </w:tr>
      <w:tr w:rsidR="0021440D" w14:paraId="4B5321E5" w14:textId="77777777" w:rsidTr="00460E1F">
        <w:tc>
          <w:tcPr>
            <w:tcW w:w="3116" w:type="dxa"/>
          </w:tcPr>
          <w:p w14:paraId="7A75BC42" w14:textId="0A56DE76" w:rsidR="0021440D" w:rsidRPr="00460E1F" w:rsidRDefault="0021440D" w:rsidP="0021440D">
            <w:proofErr w:type="spellStart"/>
            <w:r>
              <w:t>bagEarth</w:t>
            </w:r>
            <w:proofErr w:type="spellEnd"/>
            <w:r w:rsidR="00A41B60">
              <w:t>-Bagged MARS</w:t>
            </w:r>
          </w:p>
        </w:tc>
        <w:tc>
          <w:tcPr>
            <w:tcW w:w="3117" w:type="dxa"/>
          </w:tcPr>
          <w:p w14:paraId="4D96617D" w14:textId="77777777" w:rsidR="00A41B60" w:rsidRDefault="00A41B60" w:rsidP="00A41B60">
            <w:r>
              <w:t>Multivariate Adaptive Regression Splines</w:t>
            </w:r>
          </w:p>
          <w:p w14:paraId="1D26D852" w14:textId="77777777" w:rsidR="00A41B60" w:rsidRDefault="00A41B60" w:rsidP="00A41B60">
            <w:r>
              <w:t>Ensemble Model</w:t>
            </w:r>
          </w:p>
          <w:p w14:paraId="76458872" w14:textId="77777777" w:rsidR="00A41B60" w:rsidRDefault="00A41B60" w:rsidP="00A41B60">
            <w:r>
              <w:t>Implicit Feature Selection</w:t>
            </w:r>
          </w:p>
          <w:p w14:paraId="64906244" w14:textId="77777777" w:rsidR="00A41B60" w:rsidRDefault="00A41B60" w:rsidP="00A41B60">
            <w:r>
              <w:t>Bagging</w:t>
            </w:r>
          </w:p>
          <w:p w14:paraId="11C43653" w14:textId="1216B76D" w:rsidR="0021440D" w:rsidRDefault="00A41B60" w:rsidP="00A41B60">
            <w:r>
              <w:t>Accepts Case Weights</w:t>
            </w:r>
          </w:p>
        </w:tc>
        <w:tc>
          <w:tcPr>
            <w:tcW w:w="3117" w:type="dxa"/>
          </w:tcPr>
          <w:p w14:paraId="2F64DBDB" w14:textId="250DC4A6" w:rsidR="0021440D" w:rsidRDefault="00A139B7" w:rsidP="0021440D">
            <w:r>
              <w:t>2</w:t>
            </w:r>
            <w:r w:rsidR="00C20C62">
              <w:t xml:space="preserve"> hyper-parameters</w:t>
            </w:r>
          </w:p>
        </w:tc>
      </w:tr>
      <w:tr w:rsidR="0021440D" w14:paraId="6E476586" w14:textId="77777777" w:rsidTr="00460E1F">
        <w:tc>
          <w:tcPr>
            <w:tcW w:w="3116" w:type="dxa"/>
          </w:tcPr>
          <w:p w14:paraId="12836B23" w14:textId="4598FDAB" w:rsidR="0021440D" w:rsidRPr="00460E1F" w:rsidRDefault="0021440D" w:rsidP="0021440D">
            <w:proofErr w:type="spellStart"/>
            <w:r>
              <w:t>krisPoly</w:t>
            </w:r>
            <w:proofErr w:type="spellEnd"/>
            <w:r w:rsidR="00486119">
              <w:t>-</w:t>
            </w:r>
            <w:r w:rsidR="00486119" w:rsidRPr="00486119">
              <w:t>Polynomial Kernel Regularized Least Squares</w:t>
            </w:r>
          </w:p>
        </w:tc>
        <w:tc>
          <w:tcPr>
            <w:tcW w:w="3117" w:type="dxa"/>
          </w:tcPr>
          <w:p w14:paraId="066734C2" w14:textId="77777777" w:rsidR="00486119" w:rsidRDefault="00486119" w:rsidP="00486119">
            <w:r>
              <w:t>Kernel Method</w:t>
            </w:r>
          </w:p>
          <w:p w14:paraId="405FB45E" w14:textId="77777777" w:rsidR="00486119" w:rsidRDefault="00486119" w:rsidP="00486119">
            <w:r>
              <w:t>L2 Regularization</w:t>
            </w:r>
          </w:p>
          <w:p w14:paraId="56B1DD67" w14:textId="0781B737" w:rsidR="0021440D" w:rsidRDefault="00486119" w:rsidP="00486119">
            <w:r>
              <w:t>Polynomial Model</w:t>
            </w:r>
          </w:p>
        </w:tc>
        <w:tc>
          <w:tcPr>
            <w:tcW w:w="3117" w:type="dxa"/>
          </w:tcPr>
          <w:p w14:paraId="0087A166" w14:textId="0B4B1CA1" w:rsidR="0021440D" w:rsidRDefault="00A139B7" w:rsidP="0021440D">
            <w:r>
              <w:t>2</w:t>
            </w:r>
            <w:r w:rsidR="00C20C62">
              <w:t xml:space="preserve"> hyper-parameters</w:t>
            </w:r>
          </w:p>
        </w:tc>
      </w:tr>
      <w:tr w:rsidR="0021440D" w14:paraId="0812B08D" w14:textId="77777777" w:rsidTr="00460E1F">
        <w:tc>
          <w:tcPr>
            <w:tcW w:w="3116" w:type="dxa"/>
          </w:tcPr>
          <w:p w14:paraId="0DA1C853" w14:textId="72E30907" w:rsidR="0021440D" w:rsidRPr="00460E1F" w:rsidRDefault="0021440D" w:rsidP="0021440D">
            <w:proofErr w:type="spellStart"/>
            <w:r>
              <w:t>pcaNNet</w:t>
            </w:r>
            <w:proofErr w:type="spellEnd"/>
            <w:r w:rsidR="00A92152">
              <w:t xml:space="preserve"> - </w:t>
            </w:r>
            <w:r w:rsidR="00A92152" w:rsidRPr="00A92152">
              <w:t>Neural Networks with Feature Extraction</w:t>
            </w:r>
          </w:p>
        </w:tc>
        <w:tc>
          <w:tcPr>
            <w:tcW w:w="3117" w:type="dxa"/>
          </w:tcPr>
          <w:p w14:paraId="4B953E88" w14:textId="77777777" w:rsidR="00A92152" w:rsidRDefault="00A92152" w:rsidP="00A92152">
            <w:r>
              <w:t>Neural Network</w:t>
            </w:r>
          </w:p>
          <w:p w14:paraId="378CCBE3" w14:textId="77777777" w:rsidR="00A92152" w:rsidRDefault="00A92152" w:rsidP="00A92152">
            <w:r>
              <w:t>Feature Extraction</w:t>
            </w:r>
          </w:p>
          <w:p w14:paraId="2F768D32" w14:textId="77777777" w:rsidR="00A92152" w:rsidRDefault="00A92152" w:rsidP="00A92152">
            <w:r>
              <w:t>L2 Regularization</w:t>
            </w:r>
          </w:p>
          <w:p w14:paraId="128EC3EA" w14:textId="721386CF" w:rsidR="0021440D" w:rsidRDefault="00A92152" w:rsidP="00A92152">
            <w:r>
              <w:t>Accepts Case Weights</w:t>
            </w:r>
          </w:p>
        </w:tc>
        <w:tc>
          <w:tcPr>
            <w:tcW w:w="3117" w:type="dxa"/>
          </w:tcPr>
          <w:p w14:paraId="09FE9E7C" w14:textId="273E393D" w:rsidR="0021440D" w:rsidRDefault="00A139B7" w:rsidP="0021440D">
            <w:r>
              <w:t>2</w:t>
            </w:r>
            <w:r w:rsidR="00C20C62">
              <w:t xml:space="preserve"> hyper-parameters</w:t>
            </w:r>
          </w:p>
        </w:tc>
      </w:tr>
      <w:tr w:rsidR="0021440D" w14:paraId="76023C91" w14:textId="77777777" w:rsidTr="00460E1F">
        <w:tc>
          <w:tcPr>
            <w:tcW w:w="3116" w:type="dxa"/>
          </w:tcPr>
          <w:p w14:paraId="41AC9AEF" w14:textId="650C9204" w:rsidR="0021440D" w:rsidRPr="00460E1F" w:rsidRDefault="0021440D" w:rsidP="0021440D">
            <w:proofErr w:type="spellStart"/>
            <w:r>
              <w:t>Glmboost</w:t>
            </w:r>
            <w:proofErr w:type="spellEnd"/>
            <w:r w:rsidR="00EE62E3">
              <w:t xml:space="preserve">- </w:t>
            </w:r>
            <w:r w:rsidR="00EE62E3" w:rsidRPr="00EE62E3">
              <w:t>Boosted Generalized Linear Model</w:t>
            </w:r>
          </w:p>
        </w:tc>
        <w:tc>
          <w:tcPr>
            <w:tcW w:w="3117" w:type="dxa"/>
          </w:tcPr>
          <w:p w14:paraId="775211CF" w14:textId="77777777" w:rsidR="00EE62E3" w:rsidRDefault="00EE62E3" w:rsidP="00EE62E3">
            <w:r>
              <w:t>Generalized Linear Model</w:t>
            </w:r>
          </w:p>
          <w:p w14:paraId="22821A34" w14:textId="77777777" w:rsidR="00EE62E3" w:rsidRDefault="00EE62E3" w:rsidP="00EE62E3">
            <w:r>
              <w:t>Ensemble Model</w:t>
            </w:r>
          </w:p>
          <w:p w14:paraId="7433F4DC" w14:textId="77777777" w:rsidR="00EE62E3" w:rsidRDefault="00EE62E3" w:rsidP="00EE62E3">
            <w:r>
              <w:t>Boosting</w:t>
            </w:r>
          </w:p>
          <w:p w14:paraId="08459011" w14:textId="77777777" w:rsidR="00EE62E3" w:rsidRDefault="00EE62E3" w:rsidP="00EE62E3">
            <w:r>
              <w:t>Linear Classifier</w:t>
            </w:r>
          </w:p>
          <w:p w14:paraId="6FB47E44" w14:textId="77777777" w:rsidR="00EE62E3" w:rsidRDefault="00EE62E3" w:rsidP="00EE62E3">
            <w:r>
              <w:t>Two Class Only</w:t>
            </w:r>
          </w:p>
          <w:p w14:paraId="15C09C84" w14:textId="7A5CE957" w:rsidR="0021440D" w:rsidRDefault="00EE62E3" w:rsidP="00EE62E3">
            <w:r>
              <w:t>Accepts Case Weights</w:t>
            </w:r>
          </w:p>
        </w:tc>
        <w:tc>
          <w:tcPr>
            <w:tcW w:w="3117" w:type="dxa"/>
          </w:tcPr>
          <w:p w14:paraId="194137B1" w14:textId="7780B44A" w:rsidR="0021440D" w:rsidRDefault="00A139B7" w:rsidP="0021440D">
            <w:r>
              <w:t>2</w:t>
            </w:r>
            <w:r w:rsidR="00C20C62">
              <w:t xml:space="preserve"> hyper-parameters</w:t>
            </w:r>
          </w:p>
        </w:tc>
      </w:tr>
      <w:tr w:rsidR="0021440D" w14:paraId="72EBD069" w14:textId="77777777" w:rsidTr="00460E1F">
        <w:tc>
          <w:tcPr>
            <w:tcW w:w="3116" w:type="dxa"/>
          </w:tcPr>
          <w:p w14:paraId="25E1B29D" w14:textId="19036CED" w:rsidR="0021440D" w:rsidRPr="00460E1F" w:rsidRDefault="00EE62E3" w:rsidP="0021440D">
            <w:r>
              <w:t>B</w:t>
            </w:r>
            <w:r w:rsidR="0021440D">
              <w:t>am</w:t>
            </w:r>
            <w:r>
              <w:t xml:space="preserve"> - </w:t>
            </w:r>
            <w:r w:rsidRPr="00EE62E3">
              <w:t>Generalized Additive Model using Splines</w:t>
            </w:r>
          </w:p>
        </w:tc>
        <w:tc>
          <w:tcPr>
            <w:tcW w:w="3117" w:type="dxa"/>
          </w:tcPr>
          <w:p w14:paraId="74368C53" w14:textId="77777777" w:rsidR="00B5629C" w:rsidRDefault="00B5629C" w:rsidP="00B5629C">
            <w:r>
              <w:t>Generalized Linear Model</w:t>
            </w:r>
          </w:p>
          <w:p w14:paraId="5E8DF7EA" w14:textId="6BB23BA5" w:rsidR="0021440D" w:rsidRDefault="00B5629C" w:rsidP="00B5629C">
            <w:r>
              <w:t>Generalized Additive Model</w:t>
            </w:r>
          </w:p>
        </w:tc>
        <w:tc>
          <w:tcPr>
            <w:tcW w:w="3117" w:type="dxa"/>
          </w:tcPr>
          <w:p w14:paraId="076CC5C5" w14:textId="285A4D20" w:rsidR="0021440D" w:rsidRDefault="00A139B7" w:rsidP="0021440D">
            <w:r>
              <w:t>2</w:t>
            </w:r>
            <w:r w:rsidR="00C20C62">
              <w:t xml:space="preserve"> hyper-parameters</w:t>
            </w:r>
          </w:p>
        </w:tc>
      </w:tr>
      <w:tr w:rsidR="0021440D" w14:paraId="64FCCA6A" w14:textId="77777777" w:rsidTr="00460E1F">
        <w:tc>
          <w:tcPr>
            <w:tcW w:w="3116" w:type="dxa"/>
          </w:tcPr>
          <w:p w14:paraId="23F64F07" w14:textId="0D1AE210" w:rsidR="0021440D" w:rsidRPr="00460E1F" w:rsidRDefault="0021440D" w:rsidP="0021440D">
            <w:proofErr w:type="spellStart"/>
            <w:r>
              <w:t>plsRglm</w:t>
            </w:r>
            <w:proofErr w:type="spellEnd"/>
            <w:r w:rsidR="00B5629C">
              <w:t xml:space="preserve"> - </w:t>
            </w:r>
            <w:r w:rsidR="00B5629C" w:rsidRPr="00B5629C">
              <w:t>Partial Least Squares Generalized Linear Models</w:t>
            </w:r>
          </w:p>
        </w:tc>
        <w:tc>
          <w:tcPr>
            <w:tcW w:w="3117" w:type="dxa"/>
          </w:tcPr>
          <w:p w14:paraId="45E8DB8B" w14:textId="77777777" w:rsidR="00B5629C" w:rsidRDefault="00B5629C" w:rsidP="00B5629C">
            <w:r>
              <w:t>Generalized Linear Models</w:t>
            </w:r>
          </w:p>
          <w:p w14:paraId="113B359F" w14:textId="77777777" w:rsidR="00B5629C" w:rsidRDefault="00B5629C" w:rsidP="00B5629C">
            <w:r>
              <w:t>Partial Least Squares</w:t>
            </w:r>
          </w:p>
          <w:p w14:paraId="3B4283BA" w14:textId="2784CB3D" w:rsidR="0021440D" w:rsidRDefault="00B5629C" w:rsidP="00B5629C">
            <w:r>
              <w:t>Two Class Only</w:t>
            </w:r>
          </w:p>
        </w:tc>
        <w:tc>
          <w:tcPr>
            <w:tcW w:w="3117" w:type="dxa"/>
          </w:tcPr>
          <w:p w14:paraId="5261DDB3" w14:textId="77777777" w:rsidR="0021440D" w:rsidRDefault="00A139B7" w:rsidP="0021440D">
            <w:r>
              <w:t>2</w:t>
            </w:r>
            <w:r w:rsidR="00C20C62">
              <w:t xml:space="preserve"> hyper-parameters</w:t>
            </w:r>
          </w:p>
          <w:p w14:paraId="01C45BA7" w14:textId="4E205202" w:rsidR="002E329D" w:rsidRDefault="002E329D" w:rsidP="0021440D">
            <w:r>
              <w:t>Slow to train</w:t>
            </w:r>
          </w:p>
        </w:tc>
      </w:tr>
      <w:tr w:rsidR="0021440D" w14:paraId="34E3F796" w14:textId="77777777" w:rsidTr="00460E1F">
        <w:tc>
          <w:tcPr>
            <w:tcW w:w="3116" w:type="dxa"/>
          </w:tcPr>
          <w:p w14:paraId="1DA9266D" w14:textId="31115591" w:rsidR="0021440D" w:rsidRPr="00460E1F" w:rsidRDefault="00833F1D" w:rsidP="0021440D">
            <w:proofErr w:type="spellStart"/>
            <w:r>
              <w:t>R</w:t>
            </w:r>
            <w:r w:rsidR="0021440D">
              <w:t>lm</w:t>
            </w:r>
            <w:proofErr w:type="spellEnd"/>
            <w:r>
              <w:t xml:space="preserve"> – Roust Linear Model</w:t>
            </w:r>
          </w:p>
        </w:tc>
        <w:tc>
          <w:tcPr>
            <w:tcW w:w="3117" w:type="dxa"/>
          </w:tcPr>
          <w:p w14:paraId="20BA4D5C" w14:textId="77777777" w:rsidR="00833F1D" w:rsidRDefault="00833F1D" w:rsidP="00833F1D">
            <w:r>
              <w:t>Linear Regression</w:t>
            </w:r>
          </w:p>
          <w:p w14:paraId="26367CA5" w14:textId="77777777" w:rsidR="00833F1D" w:rsidRDefault="00833F1D" w:rsidP="00833F1D">
            <w:r>
              <w:t>Robust Model</w:t>
            </w:r>
          </w:p>
          <w:p w14:paraId="7D33F56A" w14:textId="13587E97" w:rsidR="0021440D" w:rsidRDefault="00833F1D" w:rsidP="00833F1D">
            <w:r>
              <w:lastRenderedPageBreak/>
              <w:t>Accepts Case Weights</w:t>
            </w:r>
          </w:p>
        </w:tc>
        <w:tc>
          <w:tcPr>
            <w:tcW w:w="3117" w:type="dxa"/>
          </w:tcPr>
          <w:p w14:paraId="4D5AF132" w14:textId="2C069D15" w:rsidR="0021440D" w:rsidRPr="00C20C62" w:rsidRDefault="00A139B7" w:rsidP="0021440D">
            <w:r>
              <w:lastRenderedPageBreak/>
              <w:t>2</w:t>
            </w:r>
            <w:r w:rsidR="00C20C62">
              <w:t xml:space="preserve"> hyper-parameters</w:t>
            </w:r>
          </w:p>
        </w:tc>
      </w:tr>
      <w:tr w:rsidR="0021440D" w14:paraId="25D4A5F9" w14:textId="77777777" w:rsidTr="00460E1F">
        <w:tc>
          <w:tcPr>
            <w:tcW w:w="3116" w:type="dxa"/>
          </w:tcPr>
          <w:p w14:paraId="303CDD9F" w14:textId="4E55732C" w:rsidR="0021440D" w:rsidRPr="00460E1F" w:rsidRDefault="00D73392" w:rsidP="0021440D">
            <w:r>
              <w:t>P</w:t>
            </w:r>
            <w:r w:rsidR="0021440D">
              <w:t>re</w:t>
            </w:r>
            <w:r>
              <w:t xml:space="preserve"> -</w:t>
            </w:r>
            <w:r w:rsidRPr="00D73392">
              <w:t>Prediction Rule Ensembles</w:t>
            </w:r>
          </w:p>
        </w:tc>
        <w:tc>
          <w:tcPr>
            <w:tcW w:w="3117" w:type="dxa"/>
          </w:tcPr>
          <w:p w14:paraId="286D6244" w14:textId="77777777" w:rsidR="00CF1DF7" w:rsidRDefault="00CF1DF7" w:rsidP="00CF1DF7">
            <w:r>
              <w:t>Rule-Based Model</w:t>
            </w:r>
          </w:p>
          <w:p w14:paraId="2A0EEB83" w14:textId="075FA12D" w:rsidR="0021440D" w:rsidRDefault="00CF1DF7" w:rsidP="00CF1DF7">
            <w:r>
              <w:t>Regularization</w:t>
            </w:r>
          </w:p>
        </w:tc>
        <w:tc>
          <w:tcPr>
            <w:tcW w:w="3117" w:type="dxa"/>
          </w:tcPr>
          <w:p w14:paraId="63341CC1" w14:textId="77777777" w:rsidR="0021440D" w:rsidRDefault="00C20C62" w:rsidP="0021440D">
            <w:r>
              <w:t>7 hyper-parameters</w:t>
            </w:r>
          </w:p>
          <w:p w14:paraId="196DD6C3" w14:textId="0E60AF05" w:rsidR="008B5DD1" w:rsidRDefault="008B5DD1" w:rsidP="0021440D">
            <w:r>
              <w:t>Slow to train</w:t>
            </w:r>
          </w:p>
        </w:tc>
      </w:tr>
      <w:tr w:rsidR="0021440D" w14:paraId="6812C489" w14:textId="77777777" w:rsidTr="00460E1F">
        <w:tc>
          <w:tcPr>
            <w:tcW w:w="3116" w:type="dxa"/>
          </w:tcPr>
          <w:p w14:paraId="479B40A0" w14:textId="6CE188D5" w:rsidR="0021440D" w:rsidRPr="00460E1F" w:rsidRDefault="0021440D" w:rsidP="0021440D">
            <w:r>
              <w:t>Ppr</w:t>
            </w:r>
            <w:r w:rsidR="00CF1DF7">
              <w:t>- Projection Pursuit Regression</w:t>
            </w:r>
          </w:p>
        </w:tc>
        <w:tc>
          <w:tcPr>
            <w:tcW w:w="3117" w:type="dxa"/>
          </w:tcPr>
          <w:p w14:paraId="49D5D980" w14:textId="77777777" w:rsidR="00CF1DF7" w:rsidRDefault="00CF1DF7" w:rsidP="00CF1DF7">
            <w:r>
              <w:t>Feature Extraction</w:t>
            </w:r>
          </w:p>
          <w:p w14:paraId="2A0B0D4C" w14:textId="2C05F2B2" w:rsidR="0021440D" w:rsidRDefault="00CF1DF7" w:rsidP="00CF1DF7">
            <w:r>
              <w:t>Accepts Case Weights</w:t>
            </w:r>
          </w:p>
        </w:tc>
        <w:tc>
          <w:tcPr>
            <w:tcW w:w="3117" w:type="dxa"/>
          </w:tcPr>
          <w:p w14:paraId="0509E7EB" w14:textId="47425F5D" w:rsidR="0021440D" w:rsidRDefault="00C20C62" w:rsidP="0021440D">
            <w:r>
              <w:t>1 hyper-parameter</w:t>
            </w:r>
          </w:p>
        </w:tc>
      </w:tr>
      <w:tr w:rsidR="0021440D" w14:paraId="6A17EA95" w14:textId="77777777" w:rsidTr="00460E1F">
        <w:tc>
          <w:tcPr>
            <w:tcW w:w="3116" w:type="dxa"/>
          </w:tcPr>
          <w:p w14:paraId="34AB8A90" w14:textId="640CC2E3" w:rsidR="0021440D" w:rsidRPr="00460E1F" w:rsidRDefault="0021440D" w:rsidP="0021440D">
            <w:proofErr w:type="spellStart"/>
            <w:r>
              <w:t>Dnn</w:t>
            </w:r>
            <w:proofErr w:type="spellEnd"/>
            <w:r w:rsidR="00DF18C5">
              <w:t>-</w:t>
            </w:r>
            <w:r w:rsidR="00DF18C5" w:rsidRPr="00DF18C5">
              <w:t xml:space="preserve">Stacked </w:t>
            </w:r>
            <w:proofErr w:type="spellStart"/>
            <w:r w:rsidR="00DF18C5" w:rsidRPr="00DF18C5">
              <w:t>AutoEncoder</w:t>
            </w:r>
            <w:proofErr w:type="spellEnd"/>
            <w:r w:rsidR="00DF18C5" w:rsidRPr="00DF18C5">
              <w:t xml:space="preserve"> Deep Neural Network</w:t>
            </w:r>
          </w:p>
        </w:tc>
        <w:tc>
          <w:tcPr>
            <w:tcW w:w="3117" w:type="dxa"/>
          </w:tcPr>
          <w:p w14:paraId="33EF8A9C" w14:textId="1DA00FD2" w:rsidR="0021440D" w:rsidRDefault="00DF18C5" w:rsidP="0021440D">
            <w:r>
              <w:t>Neural Network</w:t>
            </w:r>
          </w:p>
        </w:tc>
        <w:tc>
          <w:tcPr>
            <w:tcW w:w="3117" w:type="dxa"/>
          </w:tcPr>
          <w:p w14:paraId="2AECCB21" w14:textId="77777777" w:rsidR="0021440D" w:rsidRDefault="00C20C62" w:rsidP="0021440D">
            <w:r>
              <w:t>5 hyper-parameters</w:t>
            </w:r>
          </w:p>
          <w:p w14:paraId="07A5436A" w14:textId="326217E5" w:rsidR="008B5DD1" w:rsidRDefault="008B5DD1" w:rsidP="0021440D">
            <w:r>
              <w:t>Slow to train</w:t>
            </w:r>
          </w:p>
        </w:tc>
      </w:tr>
      <w:tr w:rsidR="0021440D" w14:paraId="1AF29A68" w14:textId="77777777" w:rsidTr="00460E1F">
        <w:tc>
          <w:tcPr>
            <w:tcW w:w="3116" w:type="dxa"/>
          </w:tcPr>
          <w:p w14:paraId="46C51BBE" w14:textId="255408B4" w:rsidR="0021440D" w:rsidRPr="00460E1F" w:rsidRDefault="0021440D" w:rsidP="0021440D">
            <w:proofErr w:type="spellStart"/>
            <w:r>
              <w:t>Spls</w:t>
            </w:r>
            <w:proofErr w:type="spellEnd"/>
            <w:r w:rsidR="00B537BC">
              <w:t>-</w:t>
            </w:r>
            <w:r w:rsidR="00B537BC" w:rsidRPr="00B537BC">
              <w:t xml:space="preserve">Stacked </w:t>
            </w:r>
            <w:proofErr w:type="spellStart"/>
            <w:r w:rsidR="00B537BC" w:rsidRPr="00B537BC">
              <w:t>AutoEncoder</w:t>
            </w:r>
            <w:proofErr w:type="spellEnd"/>
            <w:r w:rsidR="00B537BC" w:rsidRPr="00B537BC">
              <w:t xml:space="preserve"> Deep Neural Network</w:t>
            </w:r>
          </w:p>
        </w:tc>
        <w:tc>
          <w:tcPr>
            <w:tcW w:w="3117" w:type="dxa"/>
          </w:tcPr>
          <w:p w14:paraId="13C7D75C" w14:textId="77777777" w:rsidR="00B537BC" w:rsidRDefault="00B537BC" w:rsidP="00B537BC">
            <w:r>
              <w:t>Partial Least Squares</w:t>
            </w:r>
          </w:p>
          <w:p w14:paraId="749DA0BC" w14:textId="77777777" w:rsidR="00B537BC" w:rsidRDefault="00B537BC" w:rsidP="00B537BC">
            <w:r>
              <w:t>Feature Extraction</w:t>
            </w:r>
          </w:p>
          <w:p w14:paraId="5E2C54F7" w14:textId="77777777" w:rsidR="00B537BC" w:rsidRDefault="00B537BC" w:rsidP="00B537BC">
            <w:r>
              <w:t>Linear Classifier</w:t>
            </w:r>
          </w:p>
          <w:p w14:paraId="65C46D8E" w14:textId="77777777" w:rsidR="00B537BC" w:rsidRDefault="00B537BC" w:rsidP="00B537BC">
            <w:r>
              <w:t>Linear Regression</w:t>
            </w:r>
          </w:p>
          <w:p w14:paraId="12C61427" w14:textId="3BABDB05" w:rsidR="0021440D" w:rsidRDefault="00B537BC" w:rsidP="00B537BC">
            <w:r>
              <w:t>L1 Regularization</w:t>
            </w:r>
          </w:p>
        </w:tc>
        <w:tc>
          <w:tcPr>
            <w:tcW w:w="3117" w:type="dxa"/>
          </w:tcPr>
          <w:p w14:paraId="6A38DDFE" w14:textId="77777777" w:rsidR="0021440D" w:rsidRDefault="00C20C62" w:rsidP="0021440D">
            <w:r>
              <w:t>3 hyper-parameters</w:t>
            </w:r>
          </w:p>
          <w:p w14:paraId="53FFE49F" w14:textId="1B7E2916" w:rsidR="0073259F" w:rsidRDefault="0073259F" w:rsidP="0021440D">
            <w:r>
              <w:t>Slow to train</w:t>
            </w:r>
          </w:p>
        </w:tc>
      </w:tr>
      <w:tr w:rsidR="0021440D" w14:paraId="5799BD6C" w14:textId="77777777" w:rsidTr="00460E1F">
        <w:tc>
          <w:tcPr>
            <w:tcW w:w="3116" w:type="dxa"/>
          </w:tcPr>
          <w:p w14:paraId="1EDBEC3D" w14:textId="17E4379E" w:rsidR="0021440D" w:rsidRPr="00460E1F" w:rsidRDefault="0021440D" w:rsidP="0021440D">
            <w:proofErr w:type="spellStart"/>
            <w:r>
              <w:t>svmLinear</w:t>
            </w:r>
            <w:proofErr w:type="spellEnd"/>
            <w:r w:rsidR="00B537BC">
              <w:t>-</w:t>
            </w:r>
            <w:r w:rsidR="00D424CD" w:rsidRPr="00D424CD">
              <w:t>Support Vector Machines with Linear Kernel</w:t>
            </w:r>
          </w:p>
        </w:tc>
        <w:tc>
          <w:tcPr>
            <w:tcW w:w="3117" w:type="dxa"/>
          </w:tcPr>
          <w:p w14:paraId="66A7D67C" w14:textId="77777777" w:rsidR="00D424CD" w:rsidRDefault="00D424CD" w:rsidP="00D424CD">
            <w:r>
              <w:t>Kernel Method</w:t>
            </w:r>
          </w:p>
          <w:p w14:paraId="4FDC51E6" w14:textId="77777777" w:rsidR="00D424CD" w:rsidRDefault="00D424CD" w:rsidP="00D424CD">
            <w:r>
              <w:t>Support Vector Machines</w:t>
            </w:r>
          </w:p>
          <w:p w14:paraId="523ED240" w14:textId="77777777" w:rsidR="00D424CD" w:rsidRDefault="00D424CD" w:rsidP="00D424CD">
            <w:r>
              <w:t>Linear Regression</w:t>
            </w:r>
          </w:p>
          <w:p w14:paraId="4F14B817" w14:textId="77777777" w:rsidR="00D424CD" w:rsidRDefault="00D424CD" w:rsidP="00D424CD">
            <w:r>
              <w:t>Linear Classifier</w:t>
            </w:r>
          </w:p>
          <w:p w14:paraId="7602A3BE" w14:textId="68E73833" w:rsidR="0021440D" w:rsidRDefault="00D424CD" w:rsidP="00D424CD">
            <w:r>
              <w:t>Robust Methods</w:t>
            </w:r>
          </w:p>
        </w:tc>
        <w:tc>
          <w:tcPr>
            <w:tcW w:w="3117" w:type="dxa"/>
          </w:tcPr>
          <w:p w14:paraId="5E50AA15" w14:textId="6EE4A844" w:rsidR="0021440D" w:rsidRDefault="00C20C62" w:rsidP="0021440D">
            <w:r>
              <w:t>1 hyper-parameter</w:t>
            </w:r>
          </w:p>
        </w:tc>
      </w:tr>
    </w:tbl>
    <w:p w14:paraId="1D5DEB50" w14:textId="74434293" w:rsidR="003F23AD" w:rsidRDefault="003F23AD" w:rsidP="00F26487"/>
    <w:p w14:paraId="029AA237" w14:textId="58211AF8" w:rsidR="00F26487" w:rsidRDefault="00F26487" w:rsidP="00F26487">
      <w:pPr>
        <w:pStyle w:val="Heading2"/>
      </w:pPr>
      <w:r>
        <w:t>Models</w:t>
      </w:r>
    </w:p>
    <w:p w14:paraId="4CB019BA" w14:textId="77777777" w:rsidR="003F23AD" w:rsidRDefault="003F23AD" w:rsidP="003F23AD"/>
    <w:p w14:paraId="0334910B" w14:textId="1AD7C69F" w:rsidR="003F23AD" w:rsidRDefault="003F23AD" w:rsidP="003F23AD">
      <w:r>
        <w:t>The following models were trained successfully. A visual summary of the models is shown below. Models that performed worse than the null model have been omitted.</w:t>
      </w:r>
    </w:p>
    <w:p w14:paraId="62EB7144" w14:textId="4633C0B1" w:rsidR="003F23AD" w:rsidRPr="003F23AD" w:rsidRDefault="0044347C" w:rsidP="003F23AD">
      <w:r w:rsidRPr="0044347C">
        <w:drawing>
          <wp:inline distT="0" distB="0" distL="0" distR="0" wp14:anchorId="4A7412A7" wp14:editId="7E7AE56E">
            <wp:extent cx="6375548" cy="3487479"/>
            <wp:effectExtent l="0" t="0" r="635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682" cy="349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6AC8" w14:textId="48EA740A" w:rsidR="00F26487" w:rsidRDefault="00F26487" w:rsidP="00F264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4696"/>
        <w:gridCol w:w="2387"/>
        <w:gridCol w:w="1261"/>
      </w:tblGrid>
      <w:tr w:rsidR="006365EA" w14:paraId="5D79D1EC" w14:textId="77777777" w:rsidTr="00F40903">
        <w:tc>
          <w:tcPr>
            <w:tcW w:w="1097" w:type="dxa"/>
          </w:tcPr>
          <w:p w14:paraId="18DABEEC" w14:textId="18865F11" w:rsidR="00343183" w:rsidRDefault="00343183" w:rsidP="00F26487">
            <w:r>
              <w:lastRenderedPageBreak/>
              <w:t>Model</w:t>
            </w:r>
          </w:p>
        </w:tc>
        <w:tc>
          <w:tcPr>
            <w:tcW w:w="5210" w:type="dxa"/>
          </w:tcPr>
          <w:p w14:paraId="1ADB23E0" w14:textId="2EDADF63" w:rsidR="00343183" w:rsidRDefault="00343183" w:rsidP="00F26487">
            <w:r>
              <w:t xml:space="preserve">Pre-Processing </w:t>
            </w:r>
          </w:p>
        </w:tc>
        <w:tc>
          <w:tcPr>
            <w:tcW w:w="1662" w:type="dxa"/>
          </w:tcPr>
          <w:p w14:paraId="63FC0E6E" w14:textId="54C001CA" w:rsidR="00343183" w:rsidRDefault="00BB776A" w:rsidP="00F26487">
            <w:r>
              <w:t>Hyper-parameters</w:t>
            </w:r>
          </w:p>
        </w:tc>
        <w:tc>
          <w:tcPr>
            <w:tcW w:w="1381" w:type="dxa"/>
          </w:tcPr>
          <w:p w14:paraId="57C28BCB" w14:textId="47D9CA42" w:rsidR="00343183" w:rsidRDefault="00BB776A" w:rsidP="00F26487">
            <w:r>
              <w:t>Resampled performance</w:t>
            </w:r>
          </w:p>
        </w:tc>
      </w:tr>
      <w:tr w:rsidR="006365EA" w14:paraId="5E83A137" w14:textId="77777777" w:rsidTr="00F40903">
        <w:tc>
          <w:tcPr>
            <w:tcW w:w="1097" w:type="dxa"/>
          </w:tcPr>
          <w:p w14:paraId="25772925" w14:textId="5EB91A6B" w:rsidR="00343183" w:rsidRDefault="001D0BBC" w:rsidP="00F26487">
            <w:proofErr w:type="spellStart"/>
            <w:r>
              <w:t>GLMnet</w:t>
            </w:r>
            <w:proofErr w:type="spellEnd"/>
          </w:p>
        </w:tc>
        <w:tc>
          <w:tcPr>
            <w:tcW w:w="5210" w:type="dxa"/>
          </w:tcPr>
          <w:p w14:paraId="6772452F" w14:textId="2A8C32F8" w:rsidR="00343183" w:rsidRDefault="007317ED" w:rsidP="00F26487">
            <w:proofErr w:type="spellStart"/>
            <w:r>
              <w:t>Impute_knn</w:t>
            </w:r>
            <w:proofErr w:type="spellEnd"/>
            <w:r>
              <w:t xml:space="preserve"> </w:t>
            </w:r>
            <w:r w:rsidR="001D0BBC">
              <w:t>,</w:t>
            </w:r>
            <w:proofErr w:type="spellStart"/>
            <w:r w:rsidR="001D0BBC">
              <w:t>month,scale,center,dummy</w:t>
            </w:r>
            <w:proofErr w:type="spellEnd"/>
          </w:p>
        </w:tc>
        <w:tc>
          <w:tcPr>
            <w:tcW w:w="1662" w:type="dxa"/>
          </w:tcPr>
          <w:p w14:paraId="54825047" w14:textId="77777777" w:rsidR="001D0BBC" w:rsidRDefault="001D0BBC" w:rsidP="001D0BBC">
            <w:r>
              <w:t xml:space="preserve">alpha = 1 </w:t>
            </w:r>
          </w:p>
          <w:p w14:paraId="25D506A0" w14:textId="4147B6EB" w:rsidR="00343183" w:rsidRDefault="001D0BBC" w:rsidP="001D0BBC">
            <w:r>
              <w:t xml:space="preserve">lambda = </w:t>
            </w:r>
            <w:r w:rsidR="002A62E8">
              <w:t>5.79</w:t>
            </w:r>
          </w:p>
        </w:tc>
        <w:tc>
          <w:tcPr>
            <w:tcW w:w="1381" w:type="dxa"/>
          </w:tcPr>
          <w:p w14:paraId="06EAC31A" w14:textId="18604105" w:rsidR="001D0BBC" w:rsidRDefault="001D0BBC" w:rsidP="00F26487">
            <w:r>
              <w:t>RMSE: 2</w:t>
            </w:r>
            <w:r w:rsidR="0085541E">
              <w:t>85</w:t>
            </w:r>
            <w:r w:rsidR="002A62E8">
              <w:t>.07</w:t>
            </w:r>
          </w:p>
          <w:p w14:paraId="65D3970C" w14:textId="3FAB1B28" w:rsidR="001D0BBC" w:rsidRDefault="001D0BBC" w:rsidP="00F26487">
            <w:r>
              <w:t>R2: 0.9</w:t>
            </w:r>
            <w:r w:rsidR="002A62E8">
              <w:t>1</w:t>
            </w:r>
          </w:p>
          <w:p w14:paraId="786BE6D6" w14:textId="6987A73B" w:rsidR="001D0BBC" w:rsidRDefault="001D0BBC" w:rsidP="00F26487">
            <w:r>
              <w:t xml:space="preserve">MAE: </w:t>
            </w:r>
            <w:r w:rsidR="002A62E8">
              <w:t>196.63</w:t>
            </w:r>
          </w:p>
        </w:tc>
      </w:tr>
      <w:tr w:rsidR="006365EA" w14:paraId="5A80053C" w14:textId="77777777" w:rsidTr="00F40903">
        <w:tc>
          <w:tcPr>
            <w:tcW w:w="1097" w:type="dxa"/>
          </w:tcPr>
          <w:p w14:paraId="7ACCB662" w14:textId="35A59A8A" w:rsidR="00343183" w:rsidRDefault="001D0BBC" w:rsidP="00F26487">
            <w:r>
              <w:t>pls</w:t>
            </w:r>
          </w:p>
        </w:tc>
        <w:tc>
          <w:tcPr>
            <w:tcW w:w="5210" w:type="dxa"/>
          </w:tcPr>
          <w:p w14:paraId="1A7DD407" w14:textId="6A06D2D2" w:rsidR="00343183" w:rsidRDefault="001D0BBC" w:rsidP="00F26487">
            <w:proofErr w:type="spellStart"/>
            <w:r>
              <w:t>Impute_knn,dow,scale,center,dummy</w:t>
            </w:r>
            <w:proofErr w:type="spellEnd"/>
          </w:p>
        </w:tc>
        <w:tc>
          <w:tcPr>
            <w:tcW w:w="1662" w:type="dxa"/>
          </w:tcPr>
          <w:p w14:paraId="683BBEEC" w14:textId="45D40F7D" w:rsidR="00343183" w:rsidRDefault="00482A8E" w:rsidP="00F26487">
            <w:proofErr w:type="spellStart"/>
            <w:r>
              <w:t>Ncomp</w:t>
            </w:r>
            <w:proofErr w:type="spellEnd"/>
            <w:r>
              <w:t xml:space="preserve"> = 12</w:t>
            </w:r>
          </w:p>
        </w:tc>
        <w:tc>
          <w:tcPr>
            <w:tcW w:w="1381" w:type="dxa"/>
          </w:tcPr>
          <w:p w14:paraId="36786A7D" w14:textId="39D7E880" w:rsidR="001D0BBC" w:rsidRDefault="001D0BBC" w:rsidP="001D0BBC">
            <w:r>
              <w:t>RMSE: 264.95</w:t>
            </w:r>
          </w:p>
          <w:p w14:paraId="449A0B30" w14:textId="293A448C" w:rsidR="001D0BBC" w:rsidRDefault="001D0BBC" w:rsidP="001D0BBC">
            <w:r>
              <w:t>R2:</w:t>
            </w:r>
            <w:r w:rsidR="00482A8E">
              <w:t xml:space="preserve"> 0.92</w:t>
            </w:r>
          </w:p>
          <w:p w14:paraId="57184E48" w14:textId="6C9E746E" w:rsidR="00343183" w:rsidRDefault="001D0BBC" w:rsidP="001D0BBC">
            <w:r>
              <w:t>MAE:</w:t>
            </w:r>
            <w:r w:rsidR="00482A8E">
              <w:t xml:space="preserve"> 185.36</w:t>
            </w:r>
          </w:p>
        </w:tc>
      </w:tr>
      <w:tr w:rsidR="006365EA" w14:paraId="25F427CF" w14:textId="77777777" w:rsidTr="00F40903">
        <w:tc>
          <w:tcPr>
            <w:tcW w:w="1097" w:type="dxa"/>
          </w:tcPr>
          <w:p w14:paraId="7C55A9E8" w14:textId="7C44D729" w:rsidR="00343183" w:rsidRDefault="00482A8E" w:rsidP="00F26487">
            <w:proofErr w:type="spellStart"/>
            <w:r>
              <w:t>rpart</w:t>
            </w:r>
            <w:proofErr w:type="spellEnd"/>
          </w:p>
        </w:tc>
        <w:tc>
          <w:tcPr>
            <w:tcW w:w="5210" w:type="dxa"/>
          </w:tcPr>
          <w:p w14:paraId="7D6424AF" w14:textId="406B113D" w:rsidR="00343183" w:rsidRDefault="00482A8E" w:rsidP="00F26487">
            <w:proofErr w:type="spellStart"/>
            <w:r>
              <w:t>Impute_knn,dow,month,scale,center</w:t>
            </w:r>
            <w:proofErr w:type="spellEnd"/>
          </w:p>
        </w:tc>
        <w:tc>
          <w:tcPr>
            <w:tcW w:w="1662" w:type="dxa"/>
          </w:tcPr>
          <w:p w14:paraId="05E05413" w14:textId="360A2951" w:rsidR="00343183" w:rsidRDefault="00482A8E" w:rsidP="00F26487">
            <w:r>
              <w:t>cp = 0.</w:t>
            </w:r>
            <w:r w:rsidR="00DC4283">
              <w:t>00</w:t>
            </w:r>
          </w:p>
        </w:tc>
        <w:tc>
          <w:tcPr>
            <w:tcW w:w="1381" w:type="dxa"/>
          </w:tcPr>
          <w:p w14:paraId="347275BA" w14:textId="18AB33F9" w:rsidR="001D0BBC" w:rsidRDefault="001D0BBC" w:rsidP="001D0BBC">
            <w:r>
              <w:t>RMSE:</w:t>
            </w:r>
            <w:r w:rsidR="00482A8E">
              <w:t xml:space="preserve"> 524.78</w:t>
            </w:r>
          </w:p>
          <w:p w14:paraId="261B3F35" w14:textId="4CB498BC" w:rsidR="001D0BBC" w:rsidRDefault="001D0BBC" w:rsidP="001D0BBC">
            <w:r>
              <w:t>R2:</w:t>
            </w:r>
            <w:r w:rsidR="00482A8E">
              <w:t xml:space="preserve"> 0.69</w:t>
            </w:r>
          </w:p>
          <w:p w14:paraId="0A06122E" w14:textId="3C5F39C1" w:rsidR="00343183" w:rsidRDefault="001D0BBC" w:rsidP="001D0BBC">
            <w:r>
              <w:t>MAE:</w:t>
            </w:r>
            <w:r w:rsidR="00482A8E">
              <w:t xml:space="preserve"> 403.99</w:t>
            </w:r>
          </w:p>
        </w:tc>
      </w:tr>
      <w:tr w:rsidR="006365EA" w14:paraId="6C10756C" w14:textId="77777777" w:rsidTr="00F40903">
        <w:tc>
          <w:tcPr>
            <w:tcW w:w="1097" w:type="dxa"/>
          </w:tcPr>
          <w:p w14:paraId="22A7F369" w14:textId="2DB7D80A" w:rsidR="00343183" w:rsidRDefault="00482A8E" w:rsidP="00F26487">
            <w:r>
              <w:t>Cubist</w:t>
            </w:r>
          </w:p>
        </w:tc>
        <w:tc>
          <w:tcPr>
            <w:tcW w:w="5210" w:type="dxa"/>
          </w:tcPr>
          <w:p w14:paraId="2031DA5D" w14:textId="1CEC1C05" w:rsidR="00343183" w:rsidRDefault="00482A8E" w:rsidP="00F26487">
            <w:proofErr w:type="spellStart"/>
            <w:r>
              <w:t>Naomit</w:t>
            </w:r>
            <w:proofErr w:type="spellEnd"/>
            <w:r>
              <w:t>, month, dummy</w:t>
            </w:r>
          </w:p>
        </w:tc>
        <w:tc>
          <w:tcPr>
            <w:tcW w:w="1662" w:type="dxa"/>
          </w:tcPr>
          <w:p w14:paraId="0A9CFC6A" w14:textId="506F2798" w:rsidR="00343183" w:rsidRDefault="00482A8E" w:rsidP="00F26487">
            <w:proofErr w:type="spellStart"/>
            <w:r>
              <w:t>Committess</w:t>
            </w:r>
            <w:proofErr w:type="spellEnd"/>
            <w:r>
              <w:t xml:space="preserve"> </w:t>
            </w:r>
            <w:r w:rsidR="002A5518">
              <w:t>=</w:t>
            </w:r>
            <w:r>
              <w:t xml:space="preserve">20 </w:t>
            </w:r>
          </w:p>
          <w:p w14:paraId="3392E5BF" w14:textId="7085DA2F" w:rsidR="00482A8E" w:rsidRDefault="00482A8E" w:rsidP="00F26487">
            <w:r>
              <w:t>Neighbors = 0</w:t>
            </w:r>
          </w:p>
        </w:tc>
        <w:tc>
          <w:tcPr>
            <w:tcW w:w="1381" w:type="dxa"/>
          </w:tcPr>
          <w:p w14:paraId="0E466752" w14:textId="625B586F" w:rsidR="001D0BBC" w:rsidRDefault="001D0BBC" w:rsidP="001D0BBC">
            <w:r>
              <w:t>RMSE:</w:t>
            </w:r>
            <w:r w:rsidR="002A5518">
              <w:t xml:space="preserve"> </w:t>
            </w:r>
            <w:r w:rsidR="001108A3" w:rsidRPr="001108A3">
              <w:t>287.86</w:t>
            </w:r>
          </w:p>
          <w:p w14:paraId="3DF674B4" w14:textId="2BB91E3F" w:rsidR="001D0BBC" w:rsidRDefault="001D0BBC" w:rsidP="001D0BBC">
            <w:r>
              <w:t>R2:</w:t>
            </w:r>
            <w:r w:rsidR="007926B0">
              <w:t>0.</w:t>
            </w:r>
            <w:r w:rsidR="001108A3">
              <w:t>91</w:t>
            </w:r>
          </w:p>
          <w:p w14:paraId="2584A090" w14:textId="720ED8DA" w:rsidR="00343183" w:rsidRDefault="001D0BBC" w:rsidP="001D0BBC">
            <w:r>
              <w:t>MAE:</w:t>
            </w:r>
            <w:r w:rsidR="007926B0">
              <w:t xml:space="preserve"> </w:t>
            </w:r>
            <w:r w:rsidR="0085541E">
              <w:t>196.12</w:t>
            </w:r>
          </w:p>
        </w:tc>
      </w:tr>
      <w:tr w:rsidR="006365EA" w14:paraId="42C3F3FC" w14:textId="77777777" w:rsidTr="00F40903">
        <w:tc>
          <w:tcPr>
            <w:tcW w:w="1097" w:type="dxa"/>
          </w:tcPr>
          <w:p w14:paraId="4E75AA84" w14:textId="242E3C4B" w:rsidR="009F1B07" w:rsidRDefault="009F1B07" w:rsidP="009F1B07">
            <w:proofErr w:type="spellStart"/>
            <w:r>
              <w:t>brnn</w:t>
            </w:r>
            <w:proofErr w:type="spellEnd"/>
          </w:p>
        </w:tc>
        <w:tc>
          <w:tcPr>
            <w:tcW w:w="5210" w:type="dxa"/>
          </w:tcPr>
          <w:p w14:paraId="131B7494" w14:textId="145774DA" w:rsidR="009F1B07" w:rsidRDefault="009F1B07" w:rsidP="009F1B07">
            <w:proofErr w:type="spellStart"/>
            <w:r>
              <w:t>Impute_knn,dow,month,scale,center,pca,dummy</w:t>
            </w:r>
            <w:proofErr w:type="spellEnd"/>
          </w:p>
        </w:tc>
        <w:tc>
          <w:tcPr>
            <w:tcW w:w="1662" w:type="dxa"/>
          </w:tcPr>
          <w:p w14:paraId="1F541774" w14:textId="6F8869DA" w:rsidR="009F1B07" w:rsidRDefault="009F1B07" w:rsidP="009F1B07">
            <w:r>
              <w:t>Neurons = 3</w:t>
            </w:r>
          </w:p>
        </w:tc>
        <w:tc>
          <w:tcPr>
            <w:tcW w:w="1381" w:type="dxa"/>
          </w:tcPr>
          <w:p w14:paraId="07AB481E" w14:textId="2FC2EC00" w:rsidR="009F1B07" w:rsidRDefault="009F1B07" w:rsidP="009F1B07">
            <w:r>
              <w:t>RMSE:</w:t>
            </w:r>
            <w:r w:rsidR="007926B0">
              <w:t>116.58</w:t>
            </w:r>
          </w:p>
          <w:p w14:paraId="50FA6696" w14:textId="32CBDE95" w:rsidR="009F1B07" w:rsidRDefault="009F1B07" w:rsidP="009F1B07">
            <w:r>
              <w:t>R2:</w:t>
            </w:r>
            <w:r w:rsidR="007926B0">
              <w:t xml:space="preserve"> 0.98</w:t>
            </w:r>
          </w:p>
          <w:p w14:paraId="78146DC4" w14:textId="3BFE8644" w:rsidR="009F1B07" w:rsidRDefault="009F1B07" w:rsidP="009F1B07">
            <w:r>
              <w:t>MAE:</w:t>
            </w:r>
            <w:r w:rsidR="007926B0">
              <w:t xml:space="preserve"> 87.22</w:t>
            </w:r>
          </w:p>
        </w:tc>
      </w:tr>
      <w:tr w:rsidR="006365EA" w14:paraId="02E0B597" w14:textId="77777777" w:rsidTr="00F40903">
        <w:tc>
          <w:tcPr>
            <w:tcW w:w="1097" w:type="dxa"/>
          </w:tcPr>
          <w:p w14:paraId="7273E715" w14:textId="67C6220C" w:rsidR="00BC29B0" w:rsidRDefault="00BC29B0" w:rsidP="00BC29B0">
            <w:proofErr w:type="spellStart"/>
            <w:r>
              <w:t>bagEarth</w:t>
            </w:r>
            <w:proofErr w:type="spellEnd"/>
          </w:p>
        </w:tc>
        <w:tc>
          <w:tcPr>
            <w:tcW w:w="5210" w:type="dxa"/>
          </w:tcPr>
          <w:p w14:paraId="6374F6FB" w14:textId="6A9747A1" w:rsidR="00BC29B0" w:rsidRDefault="00BC29B0" w:rsidP="00BC29B0">
            <w:proofErr w:type="spellStart"/>
            <w:r>
              <w:t>Impute_knn,dow,month,interact,scale,center,pca,dummy</w:t>
            </w:r>
            <w:proofErr w:type="spellEnd"/>
          </w:p>
        </w:tc>
        <w:tc>
          <w:tcPr>
            <w:tcW w:w="1662" w:type="dxa"/>
          </w:tcPr>
          <w:p w14:paraId="4C25B344" w14:textId="77777777" w:rsidR="00BC29B0" w:rsidRDefault="00F153E0" w:rsidP="00BC29B0">
            <w:proofErr w:type="spellStart"/>
            <w:r>
              <w:t>Nprune</w:t>
            </w:r>
            <w:proofErr w:type="spellEnd"/>
            <w:r>
              <w:t>=18</w:t>
            </w:r>
          </w:p>
          <w:p w14:paraId="1933D9D2" w14:textId="178CA096" w:rsidR="00F153E0" w:rsidRDefault="00F153E0" w:rsidP="00BC29B0">
            <w:r>
              <w:t>Degree=1</w:t>
            </w:r>
          </w:p>
        </w:tc>
        <w:tc>
          <w:tcPr>
            <w:tcW w:w="1381" w:type="dxa"/>
          </w:tcPr>
          <w:p w14:paraId="4393CE6D" w14:textId="3D28FD4E" w:rsidR="00BC29B0" w:rsidRDefault="00BC29B0" w:rsidP="00BC29B0">
            <w:r>
              <w:t>RMSE:</w:t>
            </w:r>
            <w:r w:rsidR="00F153E0">
              <w:t xml:space="preserve"> 272.84</w:t>
            </w:r>
          </w:p>
          <w:p w14:paraId="18631087" w14:textId="6FBE6B59" w:rsidR="00BC29B0" w:rsidRDefault="00BC29B0" w:rsidP="00BC29B0">
            <w:r>
              <w:t>R2:</w:t>
            </w:r>
            <w:r w:rsidR="00F153E0">
              <w:t xml:space="preserve"> </w:t>
            </w:r>
            <w:r w:rsidR="00751BA0">
              <w:t>0.92</w:t>
            </w:r>
          </w:p>
          <w:p w14:paraId="75381092" w14:textId="2180D09F" w:rsidR="00BC29B0" w:rsidRDefault="00BC29B0" w:rsidP="00BC29B0">
            <w:r>
              <w:t>MAE:</w:t>
            </w:r>
            <w:r w:rsidR="00751BA0">
              <w:t xml:space="preserve"> 195.37</w:t>
            </w:r>
          </w:p>
        </w:tc>
      </w:tr>
      <w:tr w:rsidR="006365EA" w14:paraId="6734174B" w14:textId="77777777" w:rsidTr="00F40903">
        <w:tc>
          <w:tcPr>
            <w:tcW w:w="1097" w:type="dxa"/>
          </w:tcPr>
          <w:p w14:paraId="6F96BCC1" w14:textId="3C1A4324" w:rsidR="00BC29B0" w:rsidRDefault="00BC29B0" w:rsidP="00BC29B0">
            <w:proofErr w:type="spellStart"/>
            <w:r>
              <w:t>krisPoly</w:t>
            </w:r>
            <w:proofErr w:type="spellEnd"/>
          </w:p>
        </w:tc>
        <w:tc>
          <w:tcPr>
            <w:tcW w:w="5210" w:type="dxa"/>
          </w:tcPr>
          <w:p w14:paraId="04D43E50" w14:textId="40CA4C90" w:rsidR="00BC29B0" w:rsidRDefault="00962B55" w:rsidP="00BC29B0">
            <w:proofErr w:type="spellStart"/>
            <w:r>
              <w:t>Impute_knn</w:t>
            </w:r>
            <w:proofErr w:type="spellEnd"/>
            <w:r>
              <w:t xml:space="preserve">, scale, center, </w:t>
            </w:r>
            <w:proofErr w:type="spellStart"/>
            <w:r>
              <w:t>pca</w:t>
            </w:r>
            <w:proofErr w:type="spellEnd"/>
            <w:r>
              <w:t>, dummy</w:t>
            </w:r>
          </w:p>
        </w:tc>
        <w:tc>
          <w:tcPr>
            <w:tcW w:w="1662" w:type="dxa"/>
          </w:tcPr>
          <w:p w14:paraId="0C4A0414" w14:textId="77777777" w:rsidR="00BC29B0" w:rsidRDefault="00962B55" w:rsidP="00BC29B0">
            <w:r>
              <w:t xml:space="preserve">Lambda = </w:t>
            </w:r>
            <w:r w:rsidR="002A653B">
              <w:t>NA</w:t>
            </w:r>
          </w:p>
          <w:p w14:paraId="5D6742D3" w14:textId="42AE40F1" w:rsidR="002A653B" w:rsidRDefault="002A653B" w:rsidP="00BC29B0">
            <w:r>
              <w:t>Degree=1</w:t>
            </w:r>
          </w:p>
        </w:tc>
        <w:tc>
          <w:tcPr>
            <w:tcW w:w="1381" w:type="dxa"/>
          </w:tcPr>
          <w:p w14:paraId="05075482" w14:textId="44EDB0EF" w:rsidR="00BC29B0" w:rsidRDefault="00BC29B0" w:rsidP="00BC29B0">
            <w:r>
              <w:t>RMSE:</w:t>
            </w:r>
            <w:r w:rsidR="002A653B">
              <w:t xml:space="preserve"> 916</w:t>
            </w:r>
          </w:p>
          <w:p w14:paraId="0541A811" w14:textId="16CA7091" w:rsidR="00BC29B0" w:rsidRDefault="00BC29B0" w:rsidP="00BC29B0">
            <w:r>
              <w:t>R2:</w:t>
            </w:r>
            <w:r w:rsidR="002A653B">
              <w:t xml:space="preserve"> 0. 18</w:t>
            </w:r>
          </w:p>
          <w:p w14:paraId="5D7B8898" w14:textId="46369AC9" w:rsidR="00BC29B0" w:rsidRDefault="00BC29B0" w:rsidP="00BC29B0">
            <w:r>
              <w:t>MAE:</w:t>
            </w:r>
            <w:r w:rsidR="002A653B">
              <w:t xml:space="preserve"> 723.53</w:t>
            </w:r>
          </w:p>
        </w:tc>
      </w:tr>
      <w:tr w:rsidR="006365EA" w14:paraId="0D9E17E5" w14:textId="77777777" w:rsidTr="00F40903">
        <w:tc>
          <w:tcPr>
            <w:tcW w:w="1097" w:type="dxa"/>
          </w:tcPr>
          <w:p w14:paraId="126D3F17" w14:textId="4BD7B2B8" w:rsidR="00BC29B0" w:rsidRDefault="00BC29B0" w:rsidP="00BC29B0">
            <w:proofErr w:type="spellStart"/>
            <w:r>
              <w:t>pcaNNet</w:t>
            </w:r>
            <w:proofErr w:type="spellEnd"/>
          </w:p>
        </w:tc>
        <w:tc>
          <w:tcPr>
            <w:tcW w:w="5210" w:type="dxa"/>
          </w:tcPr>
          <w:p w14:paraId="041A11C0" w14:textId="4EAE6C7B" w:rsidR="00BC29B0" w:rsidRDefault="00D24897" w:rsidP="00BC29B0">
            <w:proofErr w:type="spellStart"/>
            <w:r>
              <w:t>Impute_knn,scale,center,pca,dummy</w:t>
            </w:r>
            <w:proofErr w:type="spellEnd"/>
          </w:p>
        </w:tc>
        <w:tc>
          <w:tcPr>
            <w:tcW w:w="1662" w:type="dxa"/>
          </w:tcPr>
          <w:p w14:paraId="55E02695" w14:textId="77777777" w:rsidR="00BC29B0" w:rsidRDefault="00D24897" w:rsidP="00BC29B0">
            <w:r>
              <w:t>Size=1</w:t>
            </w:r>
          </w:p>
          <w:p w14:paraId="7727B5A8" w14:textId="588FA1A3" w:rsidR="00D24897" w:rsidRDefault="00D24897" w:rsidP="00BC29B0">
            <w:r>
              <w:t>Decay=0</w:t>
            </w:r>
          </w:p>
        </w:tc>
        <w:tc>
          <w:tcPr>
            <w:tcW w:w="1381" w:type="dxa"/>
          </w:tcPr>
          <w:p w14:paraId="249603BB" w14:textId="6EAE4964" w:rsidR="00BC29B0" w:rsidRDefault="00BC29B0" w:rsidP="00BC29B0">
            <w:r>
              <w:t>RMSE:</w:t>
            </w:r>
            <w:r w:rsidR="00D24897">
              <w:t>223</w:t>
            </w:r>
            <w:r w:rsidR="0019524C">
              <w:t>1</w:t>
            </w:r>
          </w:p>
          <w:p w14:paraId="2A19DC53" w14:textId="256D305C" w:rsidR="00BC29B0" w:rsidRDefault="00BC29B0" w:rsidP="00BC29B0">
            <w:r>
              <w:t>R2:</w:t>
            </w:r>
            <w:r w:rsidR="0019524C">
              <w:t>NA</w:t>
            </w:r>
          </w:p>
          <w:p w14:paraId="4970F61A" w14:textId="42336F01" w:rsidR="00BC29B0" w:rsidRDefault="00BC29B0" w:rsidP="00BC29B0">
            <w:r>
              <w:t>MAE:</w:t>
            </w:r>
            <w:r w:rsidR="0019524C">
              <w:t>2035.44</w:t>
            </w:r>
          </w:p>
        </w:tc>
      </w:tr>
      <w:tr w:rsidR="006365EA" w14:paraId="634DD2F8" w14:textId="77777777" w:rsidTr="00F40903">
        <w:tc>
          <w:tcPr>
            <w:tcW w:w="1097" w:type="dxa"/>
          </w:tcPr>
          <w:p w14:paraId="01A321C6" w14:textId="0C3A9BFE" w:rsidR="00BC29B0" w:rsidRDefault="00BC29B0" w:rsidP="00BC29B0">
            <w:proofErr w:type="spellStart"/>
            <w:r>
              <w:t>Glmboost</w:t>
            </w:r>
            <w:proofErr w:type="spellEnd"/>
          </w:p>
        </w:tc>
        <w:tc>
          <w:tcPr>
            <w:tcW w:w="5210" w:type="dxa"/>
          </w:tcPr>
          <w:p w14:paraId="6A535A15" w14:textId="4CEEAD8B" w:rsidR="00BC29B0" w:rsidRDefault="008E21E9" w:rsidP="00BC29B0">
            <w:proofErr w:type="spellStart"/>
            <w:r>
              <w:t>Impute_knn,interact,month,dow,scale,center</w:t>
            </w:r>
            <w:proofErr w:type="spellEnd"/>
            <w:r w:rsidR="00934278">
              <w:t xml:space="preserve"> </w:t>
            </w:r>
            <w:r>
              <w:t>,dummy</w:t>
            </w:r>
          </w:p>
        </w:tc>
        <w:tc>
          <w:tcPr>
            <w:tcW w:w="1662" w:type="dxa"/>
          </w:tcPr>
          <w:p w14:paraId="66C85BE2" w14:textId="77777777" w:rsidR="00BC29B0" w:rsidRDefault="008E21E9" w:rsidP="00BC29B0">
            <w:proofErr w:type="spellStart"/>
            <w:r>
              <w:t>Mstop</w:t>
            </w:r>
            <w:proofErr w:type="spellEnd"/>
            <w:r>
              <w:t>=650</w:t>
            </w:r>
          </w:p>
          <w:p w14:paraId="1AB3CE76" w14:textId="2F79EBBB" w:rsidR="00645EB4" w:rsidRDefault="00645EB4" w:rsidP="00BC29B0">
            <w:r>
              <w:t>Prune=no</w:t>
            </w:r>
          </w:p>
        </w:tc>
        <w:tc>
          <w:tcPr>
            <w:tcW w:w="1381" w:type="dxa"/>
          </w:tcPr>
          <w:p w14:paraId="6129A4A2" w14:textId="3862915C" w:rsidR="00BC29B0" w:rsidRDefault="00BC29B0" w:rsidP="00BC29B0">
            <w:r>
              <w:t>RMSE:</w:t>
            </w:r>
            <w:r w:rsidR="00645EB4">
              <w:t>266.49</w:t>
            </w:r>
          </w:p>
          <w:p w14:paraId="159DB452" w14:textId="361A9E45" w:rsidR="00BC29B0" w:rsidRDefault="00BC29B0" w:rsidP="00BC29B0">
            <w:r>
              <w:t>R2:</w:t>
            </w:r>
            <w:r w:rsidR="00645EB4">
              <w:t xml:space="preserve"> 0.92</w:t>
            </w:r>
          </w:p>
          <w:p w14:paraId="7F044EBE" w14:textId="376CF30C" w:rsidR="00BC29B0" w:rsidRDefault="00BC29B0" w:rsidP="00BC29B0">
            <w:r>
              <w:t>MAE:</w:t>
            </w:r>
            <w:r w:rsidR="00645EB4">
              <w:t xml:space="preserve"> </w:t>
            </w:r>
            <w:r w:rsidR="00A8061F">
              <w:t>191.25</w:t>
            </w:r>
          </w:p>
        </w:tc>
      </w:tr>
      <w:tr w:rsidR="00AD15AE" w14:paraId="689EB969" w14:textId="77777777" w:rsidTr="00F40903">
        <w:tc>
          <w:tcPr>
            <w:tcW w:w="1097" w:type="dxa"/>
          </w:tcPr>
          <w:p w14:paraId="5FD26101" w14:textId="0CF963B1" w:rsidR="00BC29B0" w:rsidRDefault="00BC29B0" w:rsidP="00BC29B0">
            <w:r>
              <w:t>bam</w:t>
            </w:r>
          </w:p>
        </w:tc>
        <w:tc>
          <w:tcPr>
            <w:tcW w:w="5210" w:type="dxa"/>
          </w:tcPr>
          <w:p w14:paraId="24E04D64" w14:textId="3EA3DDA2" w:rsidR="00BC29B0" w:rsidRDefault="004F734E" w:rsidP="00BC29B0">
            <w:proofErr w:type="spellStart"/>
            <w:r>
              <w:t>Impute_knn</w:t>
            </w:r>
            <w:proofErr w:type="spellEnd"/>
            <w:r w:rsidR="00241A22">
              <w:t>*</w:t>
            </w:r>
            <w:r w:rsidR="00AA29BC">
              <w:t>*</w:t>
            </w:r>
          </w:p>
        </w:tc>
        <w:tc>
          <w:tcPr>
            <w:tcW w:w="1662" w:type="dxa"/>
          </w:tcPr>
          <w:p w14:paraId="78C836F9" w14:textId="77777777" w:rsidR="00BC29B0" w:rsidRDefault="00C24218" w:rsidP="00BC29B0">
            <w:r>
              <w:t>Select=TRUE</w:t>
            </w:r>
          </w:p>
          <w:p w14:paraId="4C05A9A1" w14:textId="3BA2A6EF" w:rsidR="00C24218" w:rsidRDefault="00C24218" w:rsidP="00BC29B0">
            <w:r>
              <w:t>Method=</w:t>
            </w:r>
            <w:proofErr w:type="spellStart"/>
            <w:r>
              <w:t>GCV.Cp</w:t>
            </w:r>
            <w:proofErr w:type="spellEnd"/>
          </w:p>
        </w:tc>
        <w:tc>
          <w:tcPr>
            <w:tcW w:w="1381" w:type="dxa"/>
          </w:tcPr>
          <w:p w14:paraId="5C2AF6B4" w14:textId="26E57708" w:rsidR="00BC29B0" w:rsidRDefault="00BC29B0" w:rsidP="00BC29B0">
            <w:r>
              <w:t>RMSE:</w:t>
            </w:r>
            <w:r w:rsidR="00C24218">
              <w:t xml:space="preserve"> 340.53</w:t>
            </w:r>
          </w:p>
          <w:p w14:paraId="77473174" w14:textId="1E292102" w:rsidR="00BC29B0" w:rsidRDefault="00BC29B0" w:rsidP="00BC29B0">
            <w:r>
              <w:lastRenderedPageBreak/>
              <w:t>R2:</w:t>
            </w:r>
            <w:r w:rsidR="00C24218">
              <w:t xml:space="preserve"> 0.87</w:t>
            </w:r>
          </w:p>
          <w:p w14:paraId="10495717" w14:textId="42BF5907" w:rsidR="00BC29B0" w:rsidRDefault="00BC29B0" w:rsidP="00BC29B0">
            <w:r>
              <w:t>MAE:</w:t>
            </w:r>
            <w:r w:rsidR="00C24218">
              <w:t xml:space="preserve"> 328.88</w:t>
            </w:r>
          </w:p>
        </w:tc>
      </w:tr>
      <w:tr w:rsidR="006365EA" w14:paraId="1AEE6B55" w14:textId="77777777" w:rsidTr="00F40903">
        <w:tc>
          <w:tcPr>
            <w:tcW w:w="1097" w:type="dxa"/>
          </w:tcPr>
          <w:p w14:paraId="5247041D" w14:textId="7B72FB58" w:rsidR="00F40903" w:rsidRDefault="00F40903" w:rsidP="00F40903">
            <w:proofErr w:type="spellStart"/>
            <w:r>
              <w:lastRenderedPageBreak/>
              <w:t>plsRglm</w:t>
            </w:r>
            <w:proofErr w:type="spellEnd"/>
          </w:p>
        </w:tc>
        <w:tc>
          <w:tcPr>
            <w:tcW w:w="5210" w:type="dxa"/>
          </w:tcPr>
          <w:p w14:paraId="0975B810" w14:textId="20FC6817" w:rsidR="00F40903" w:rsidRDefault="00F40903" w:rsidP="00F40903">
            <w:proofErr w:type="spellStart"/>
            <w:r>
              <w:t>Impute_knn</w:t>
            </w:r>
            <w:proofErr w:type="spellEnd"/>
            <w:r>
              <w:t xml:space="preserve">, </w:t>
            </w:r>
            <w:proofErr w:type="spellStart"/>
            <w:r>
              <w:t>dow,interact,scale,center,pca,dummy</w:t>
            </w:r>
            <w:proofErr w:type="spellEnd"/>
          </w:p>
        </w:tc>
        <w:tc>
          <w:tcPr>
            <w:tcW w:w="1662" w:type="dxa"/>
          </w:tcPr>
          <w:p w14:paraId="4E706D6B" w14:textId="77777777" w:rsidR="00F40903" w:rsidRDefault="00F40903" w:rsidP="00F40903">
            <w:proofErr w:type="spellStart"/>
            <w:r w:rsidRPr="00F40903">
              <w:t>Nt</w:t>
            </w:r>
            <w:proofErr w:type="spellEnd"/>
            <w:r>
              <w:t>= 7</w:t>
            </w:r>
          </w:p>
          <w:p w14:paraId="0422E408" w14:textId="61560867" w:rsidR="00F40903" w:rsidRDefault="00F40903" w:rsidP="00F40903">
            <w:proofErr w:type="spellStart"/>
            <w:r w:rsidRPr="00F40903">
              <w:t>alpha.pvals.expli</w:t>
            </w:r>
            <w:proofErr w:type="spellEnd"/>
            <w:r>
              <w:t xml:space="preserve"> = 1</w:t>
            </w:r>
          </w:p>
        </w:tc>
        <w:tc>
          <w:tcPr>
            <w:tcW w:w="1381" w:type="dxa"/>
          </w:tcPr>
          <w:p w14:paraId="38EB00F2" w14:textId="2AC90176" w:rsidR="00F40903" w:rsidRDefault="00F40903" w:rsidP="00F40903">
            <w:r>
              <w:t>RMSE: 264</w:t>
            </w:r>
          </w:p>
          <w:p w14:paraId="2A901A3C" w14:textId="65A69270" w:rsidR="00F40903" w:rsidRDefault="00F40903" w:rsidP="00F40903">
            <w:r>
              <w:t>R2: 0.92</w:t>
            </w:r>
          </w:p>
          <w:p w14:paraId="4992AC72" w14:textId="55B9944F" w:rsidR="00F40903" w:rsidRDefault="00F40903" w:rsidP="00F40903">
            <w:r>
              <w:t>MAE: 190.83</w:t>
            </w:r>
          </w:p>
        </w:tc>
      </w:tr>
      <w:tr w:rsidR="00AD15AE" w14:paraId="2EB322B5" w14:textId="77777777" w:rsidTr="00F40903">
        <w:tc>
          <w:tcPr>
            <w:tcW w:w="1097" w:type="dxa"/>
          </w:tcPr>
          <w:p w14:paraId="15BBA424" w14:textId="500B54A6" w:rsidR="00F40903" w:rsidRDefault="00F40903" w:rsidP="00F40903">
            <w:proofErr w:type="spellStart"/>
            <w:r>
              <w:t>rlm</w:t>
            </w:r>
            <w:proofErr w:type="spellEnd"/>
          </w:p>
        </w:tc>
        <w:tc>
          <w:tcPr>
            <w:tcW w:w="5210" w:type="dxa"/>
          </w:tcPr>
          <w:p w14:paraId="5A94B58B" w14:textId="664AEBEF" w:rsidR="00F40903" w:rsidRDefault="00AD15AE" w:rsidP="00F40903">
            <w:proofErr w:type="spellStart"/>
            <w:r>
              <w:t>Impute_knn,scale,center</w:t>
            </w:r>
            <w:proofErr w:type="spellEnd"/>
            <w:r>
              <w:t xml:space="preserve"> ,dummy</w:t>
            </w:r>
          </w:p>
        </w:tc>
        <w:tc>
          <w:tcPr>
            <w:tcW w:w="1662" w:type="dxa"/>
          </w:tcPr>
          <w:p w14:paraId="24C0E14E" w14:textId="77777777" w:rsidR="00F40903" w:rsidRDefault="00AD15AE" w:rsidP="00F40903">
            <w:r>
              <w:t>INTERCEPT=true</w:t>
            </w:r>
          </w:p>
          <w:p w14:paraId="160585BE" w14:textId="09392CA5" w:rsidR="00AD15AE" w:rsidRDefault="00AD15AE" w:rsidP="00F40903">
            <w:r>
              <w:t>PSE=</w:t>
            </w:r>
            <w:proofErr w:type="spellStart"/>
            <w:r>
              <w:t>psi.bisquare</w:t>
            </w:r>
            <w:proofErr w:type="spellEnd"/>
          </w:p>
        </w:tc>
        <w:tc>
          <w:tcPr>
            <w:tcW w:w="1381" w:type="dxa"/>
          </w:tcPr>
          <w:p w14:paraId="61BCC1C2" w14:textId="076FA425" w:rsidR="00F40903" w:rsidRDefault="00F40903" w:rsidP="00F40903">
            <w:r>
              <w:t>RMSE:</w:t>
            </w:r>
            <w:r w:rsidR="00AD15AE">
              <w:t xml:space="preserve"> 282.51</w:t>
            </w:r>
          </w:p>
          <w:p w14:paraId="21622830" w14:textId="1B116BBE" w:rsidR="00F40903" w:rsidRDefault="00F40903" w:rsidP="00F40903">
            <w:r>
              <w:t>R2:</w:t>
            </w:r>
            <w:r w:rsidR="00AD15AE">
              <w:t>0.91</w:t>
            </w:r>
          </w:p>
          <w:p w14:paraId="6CE8813E" w14:textId="5A8BC157" w:rsidR="00F40903" w:rsidRDefault="00F40903" w:rsidP="00F40903">
            <w:r>
              <w:t>MAE:</w:t>
            </w:r>
            <w:r w:rsidR="006E27D7">
              <w:t xml:space="preserve"> 194.86</w:t>
            </w:r>
          </w:p>
        </w:tc>
      </w:tr>
      <w:tr w:rsidR="00AD15AE" w14:paraId="6BD18568" w14:textId="77777777" w:rsidTr="00F40903">
        <w:tc>
          <w:tcPr>
            <w:tcW w:w="1097" w:type="dxa"/>
          </w:tcPr>
          <w:p w14:paraId="6B9B4BC3" w14:textId="2C31B710" w:rsidR="00F40903" w:rsidRDefault="00F40903" w:rsidP="00F40903">
            <w:r>
              <w:t>pre</w:t>
            </w:r>
          </w:p>
        </w:tc>
        <w:tc>
          <w:tcPr>
            <w:tcW w:w="5210" w:type="dxa"/>
          </w:tcPr>
          <w:p w14:paraId="3FB65A5F" w14:textId="2A788200" w:rsidR="00F40903" w:rsidRDefault="00DC1356" w:rsidP="00F40903">
            <w:proofErr w:type="spellStart"/>
            <w:r>
              <w:t>Impute_knn</w:t>
            </w:r>
            <w:r w:rsidR="00417A66">
              <w:t>,scale,center,pca,dummy</w:t>
            </w:r>
            <w:proofErr w:type="spellEnd"/>
          </w:p>
        </w:tc>
        <w:tc>
          <w:tcPr>
            <w:tcW w:w="1662" w:type="dxa"/>
          </w:tcPr>
          <w:p w14:paraId="303972F3" w14:textId="77777777" w:rsidR="00F40903" w:rsidRDefault="00417A66" w:rsidP="00F40903">
            <w:proofErr w:type="spellStart"/>
            <w:r>
              <w:t>Sampfrac</w:t>
            </w:r>
            <w:proofErr w:type="spellEnd"/>
            <w:r>
              <w:t>=0.5</w:t>
            </w:r>
          </w:p>
          <w:p w14:paraId="166368C9" w14:textId="77777777" w:rsidR="00417A66" w:rsidRDefault="00417A66" w:rsidP="00F40903">
            <w:proofErr w:type="spellStart"/>
            <w:r>
              <w:t>Maxdepth</w:t>
            </w:r>
            <w:proofErr w:type="spellEnd"/>
            <w:r>
              <w:t>=1</w:t>
            </w:r>
          </w:p>
          <w:p w14:paraId="091EC547" w14:textId="77777777" w:rsidR="00417A66" w:rsidRDefault="00417A66" w:rsidP="00F40903">
            <w:proofErr w:type="spellStart"/>
            <w:r>
              <w:t>Learnrate</w:t>
            </w:r>
            <w:proofErr w:type="spellEnd"/>
            <w:r>
              <w:t>=0.01</w:t>
            </w:r>
          </w:p>
          <w:p w14:paraId="75E34456" w14:textId="77777777" w:rsidR="00417A66" w:rsidRDefault="00417A66" w:rsidP="00F40903">
            <w:proofErr w:type="spellStart"/>
            <w:r>
              <w:t>Mtry</w:t>
            </w:r>
            <w:proofErr w:type="spellEnd"/>
            <w:r>
              <w:t>=inf</w:t>
            </w:r>
          </w:p>
          <w:p w14:paraId="0C933115" w14:textId="77777777" w:rsidR="00417A66" w:rsidRDefault="00417A66" w:rsidP="00F40903">
            <w:proofErr w:type="spellStart"/>
            <w:r>
              <w:t>Use.grad</w:t>
            </w:r>
            <w:proofErr w:type="spellEnd"/>
            <w:r>
              <w:t>=TRUE</w:t>
            </w:r>
          </w:p>
          <w:p w14:paraId="51B5C2F5" w14:textId="2369DB3A" w:rsidR="00417A66" w:rsidRDefault="00417A66" w:rsidP="00F40903">
            <w:proofErr w:type="spellStart"/>
            <w:r>
              <w:t>Penalty.par.val</w:t>
            </w:r>
            <w:proofErr w:type="spellEnd"/>
            <w:r>
              <w:t>=</w:t>
            </w:r>
            <w:proofErr w:type="spellStart"/>
            <w:r>
              <w:t>lambda.min</w:t>
            </w:r>
            <w:proofErr w:type="spellEnd"/>
          </w:p>
        </w:tc>
        <w:tc>
          <w:tcPr>
            <w:tcW w:w="1381" w:type="dxa"/>
          </w:tcPr>
          <w:p w14:paraId="6E70156C" w14:textId="51F754A2" w:rsidR="00F40903" w:rsidRDefault="00F40903" w:rsidP="00F40903">
            <w:r>
              <w:t>RMSE:</w:t>
            </w:r>
            <w:r w:rsidR="00B36B77">
              <w:t xml:space="preserve"> 311.99</w:t>
            </w:r>
          </w:p>
          <w:p w14:paraId="5CF2C5B8" w14:textId="22D47815" w:rsidR="00F40903" w:rsidRDefault="00F40903" w:rsidP="00F40903">
            <w:r>
              <w:t>R2:</w:t>
            </w:r>
            <w:r w:rsidR="00B36B77">
              <w:t xml:space="preserve"> 0.89</w:t>
            </w:r>
          </w:p>
          <w:p w14:paraId="4504FFAE" w14:textId="27800A10" w:rsidR="00F40903" w:rsidRDefault="00F40903" w:rsidP="00F40903">
            <w:r>
              <w:t>MAE:</w:t>
            </w:r>
            <w:r w:rsidR="00B36B77">
              <w:t xml:space="preserve"> 221.67</w:t>
            </w:r>
          </w:p>
        </w:tc>
      </w:tr>
      <w:tr w:rsidR="00AD15AE" w14:paraId="32A655B1" w14:textId="77777777" w:rsidTr="00F40903">
        <w:tc>
          <w:tcPr>
            <w:tcW w:w="1097" w:type="dxa"/>
          </w:tcPr>
          <w:p w14:paraId="325EDD4F" w14:textId="38C14B15" w:rsidR="00F40903" w:rsidRDefault="00F40903" w:rsidP="00F40903">
            <w:r>
              <w:t>Ppr</w:t>
            </w:r>
          </w:p>
        </w:tc>
        <w:tc>
          <w:tcPr>
            <w:tcW w:w="5210" w:type="dxa"/>
          </w:tcPr>
          <w:p w14:paraId="7C5CF783" w14:textId="244FE02B" w:rsidR="00F40903" w:rsidRDefault="00417A66" w:rsidP="00F40903">
            <w:proofErr w:type="spellStart"/>
            <w:r>
              <w:t>Impute_knn,scale,center,pca,dummy</w:t>
            </w:r>
            <w:proofErr w:type="spellEnd"/>
          </w:p>
        </w:tc>
        <w:tc>
          <w:tcPr>
            <w:tcW w:w="1662" w:type="dxa"/>
          </w:tcPr>
          <w:p w14:paraId="1590584D" w14:textId="0608D78C" w:rsidR="00F40903" w:rsidRDefault="00DD376D" w:rsidP="00F40903">
            <w:proofErr w:type="spellStart"/>
            <w:r>
              <w:t>Nterms</w:t>
            </w:r>
            <w:proofErr w:type="spellEnd"/>
            <w:r>
              <w:t>=1</w:t>
            </w:r>
          </w:p>
        </w:tc>
        <w:tc>
          <w:tcPr>
            <w:tcW w:w="1381" w:type="dxa"/>
          </w:tcPr>
          <w:p w14:paraId="2E97BE73" w14:textId="0FB6D286" w:rsidR="00F40903" w:rsidRDefault="00F40903" w:rsidP="00F40903">
            <w:r>
              <w:t>RMSE:</w:t>
            </w:r>
            <w:r w:rsidR="00DD376D">
              <w:t xml:space="preserve"> 298.2</w:t>
            </w:r>
          </w:p>
          <w:p w14:paraId="0E7200CC" w14:textId="6A9A1D2A" w:rsidR="00F40903" w:rsidRDefault="00F40903" w:rsidP="00F40903">
            <w:r>
              <w:t>R2:</w:t>
            </w:r>
            <w:r w:rsidR="00DD376D">
              <w:t xml:space="preserve"> 0.9</w:t>
            </w:r>
          </w:p>
          <w:p w14:paraId="5D983140" w14:textId="02D95E62" w:rsidR="00F40903" w:rsidRDefault="00F40903" w:rsidP="00F40903">
            <w:r>
              <w:t>MAE:</w:t>
            </w:r>
            <w:r w:rsidR="00DD376D">
              <w:t xml:space="preserve"> 206.42</w:t>
            </w:r>
          </w:p>
        </w:tc>
      </w:tr>
      <w:tr w:rsidR="00AD15AE" w14:paraId="4237875C" w14:textId="77777777" w:rsidTr="00F40903">
        <w:tc>
          <w:tcPr>
            <w:tcW w:w="1097" w:type="dxa"/>
          </w:tcPr>
          <w:p w14:paraId="36B8A82B" w14:textId="288499EB" w:rsidR="00F40903" w:rsidRDefault="00F40903" w:rsidP="00F40903">
            <w:proofErr w:type="spellStart"/>
            <w:r>
              <w:t>Dnn</w:t>
            </w:r>
            <w:proofErr w:type="spellEnd"/>
          </w:p>
        </w:tc>
        <w:tc>
          <w:tcPr>
            <w:tcW w:w="5210" w:type="dxa"/>
          </w:tcPr>
          <w:p w14:paraId="65184B71" w14:textId="2757A2C5" w:rsidR="00F40903" w:rsidRDefault="00417A66" w:rsidP="00F40903">
            <w:proofErr w:type="spellStart"/>
            <w:r>
              <w:t>Impute_knn,scale,center,pca,dummy</w:t>
            </w:r>
            <w:proofErr w:type="spellEnd"/>
          </w:p>
        </w:tc>
        <w:tc>
          <w:tcPr>
            <w:tcW w:w="1662" w:type="dxa"/>
          </w:tcPr>
          <w:p w14:paraId="1A998FDE" w14:textId="77777777" w:rsidR="006365EA" w:rsidRDefault="006365EA" w:rsidP="00F40903">
            <w:r w:rsidRPr="006365EA">
              <w:t>layer1</w:t>
            </w:r>
            <w:r>
              <w:t xml:space="preserve"> =2</w:t>
            </w:r>
          </w:p>
          <w:p w14:paraId="52CC413A" w14:textId="77777777" w:rsidR="006365EA" w:rsidRDefault="006365EA" w:rsidP="00F40903">
            <w:r w:rsidRPr="006365EA">
              <w:t xml:space="preserve"> layer2</w:t>
            </w:r>
            <w:r>
              <w:t xml:space="preserve"> =0</w:t>
            </w:r>
          </w:p>
          <w:p w14:paraId="03C0839C" w14:textId="77777777" w:rsidR="006365EA" w:rsidRDefault="006365EA" w:rsidP="00F40903">
            <w:r w:rsidRPr="006365EA">
              <w:t>layer3</w:t>
            </w:r>
            <w:r>
              <w:t xml:space="preserve"> = 0</w:t>
            </w:r>
          </w:p>
          <w:p w14:paraId="2EA96E3D" w14:textId="77777777" w:rsidR="006365EA" w:rsidRDefault="006365EA" w:rsidP="00F40903">
            <w:proofErr w:type="spellStart"/>
            <w:r w:rsidRPr="006365EA">
              <w:t>hidden_dropout</w:t>
            </w:r>
            <w:proofErr w:type="spellEnd"/>
            <w:r>
              <w:t xml:space="preserve"> =0</w:t>
            </w:r>
          </w:p>
          <w:p w14:paraId="70131560" w14:textId="150EB5DF" w:rsidR="00F40903" w:rsidRDefault="006365EA" w:rsidP="00F40903">
            <w:proofErr w:type="spellStart"/>
            <w:r w:rsidRPr="006365EA">
              <w:t>visible_dropou</w:t>
            </w:r>
            <w:r>
              <w:t>t</w:t>
            </w:r>
            <w:proofErr w:type="spellEnd"/>
            <w:r>
              <w:t>=0</w:t>
            </w:r>
          </w:p>
        </w:tc>
        <w:tc>
          <w:tcPr>
            <w:tcW w:w="1381" w:type="dxa"/>
          </w:tcPr>
          <w:p w14:paraId="6639CD12" w14:textId="2EB2A448" w:rsidR="00F40903" w:rsidRDefault="00F40903" w:rsidP="00F40903">
            <w:r>
              <w:t>RMSE:</w:t>
            </w:r>
            <w:r w:rsidR="00050CF9">
              <w:t>839.32</w:t>
            </w:r>
          </w:p>
          <w:p w14:paraId="527D0D18" w14:textId="5E03CB7D" w:rsidR="00F40903" w:rsidRDefault="00F40903" w:rsidP="00F40903">
            <w:r>
              <w:t>R2:</w:t>
            </w:r>
            <w:r w:rsidR="00050CF9">
              <w:t>0.22</w:t>
            </w:r>
          </w:p>
          <w:p w14:paraId="2727F039" w14:textId="090D7447" w:rsidR="00F40903" w:rsidRDefault="00F40903" w:rsidP="00F40903">
            <w:r>
              <w:t>MAE:</w:t>
            </w:r>
            <w:r w:rsidR="00050CF9">
              <w:t>662.05</w:t>
            </w:r>
          </w:p>
        </w:tc>
      </w:tr>
      <w:tr w:rsidR="00AD15AE" w14:paraId="746B7705" w14:textId="77777777" w:rsidTr="00F40903">
        <w:tc>
          <w:tcPr>
            <w:tcW w:w="1097" w:type="dxa"/>
          </w:tcPr>
          <w:p w14:paraId="584A6509" w14:textId="0DC1E741" w:rsidR="00F40903" w:rsidRDefault="00F40903" w:rsidP="00F40903">
            <w:proofErr w:type="spellStart"/>
            <w:r>
              <w:t>Spls</w:t>
            </w:r>
            <w:proofErr w:type="spellEnd"/>
          </w:p>
        </w:tc>
        <w:tc>
          <w:tcPr>
            <w:tcW w:w="5210" w:type="dxa"/>
          </w:tcPr>
          <w:p w14:paraId="3912E0BD" w14:textId="6BCDCB7D" w:rsidR="00F40903" w:rsidRDefault="00417A66" w:rsidP="00F40903">
            <w:proofErr w:type="spellStart"/>
            <w:r>
              <w:t>Impute_knn,</w:t>
            </w:r>
            <w:r w:rsidR="00050CF9">
              <w:t>Interact,</w:t>
            </w:r>
            <w:r>
              <w:t>scale,center,pca,dummy</w:t>
            </w:r>
            <w:proofErr w:type="spellEnd"/>
          </w:p>
        </w:tc>
        <w:tc>
          <w:tcPr>
            <w:tcW w:w="1662" w:type="dxa"/>
          </w:tcPr>
          <w:p w14:paraId="6837C5AB" w14:textId="77777777" w:rsidR="00F40903" w:rsidRDefault="00050CF9" w:rsidP="00F40903">
            <w:r>
              <w:t>K=6</w:t>
            </w:r>
          </w:p>
          <w:p w14:paraId="759B9CE7" w14:textId="77777777" w:rsidR="00050CF9" w:rsidRDefault="00050CF9" w:rsidP="00F40903">
            <w:r>
              <w:t>Eta=0.81</w:t>
            </w:r>
          </w:p>
          <w:p w14:paraId="24447DAA" w14:textId="2E70AF0F" w:rsidR="00050CF9" w:rsidRDefault="00050CF9" w:rsidP="00F40903">
            <w:r>
              <w:t>Kappa=0.5</w:t>
            </w:r>
          </w:p>
        </w:tc>
        <w:tc>
          <w:tcPr>
            <w:tcW w:w="1381" w:type="dxa"/>
          </w:tcPr>
          <w:p w14:paraId="2DA9FDC6" w14:textId="373A6CFD" w:rsidR="00F40903" w:rsidRDefault="00F40903" w:rsidP="00F40903">
            <w:r>
              <w:t>RMSE:</w:t>
            </w:r>
            <w:r w:rsidR="00050CF9">
              <w:t xml:space="preserve"> 284.19</w:t>
            </w:r>
          </w:p>
          <w:p w14:paraId="6D796361" w14:textId="046F2A99" w:rsidR="00F40903" w:rsidRDefault="00F40903" w:rsidP="00F40903">
            <w:r>
              <w:t>R2:</w:t>
            </w:r>
            <w:r w:rsidR="00340365">
              <w:t>0.91</w:t>
            </w:r>
          </w:p>
          <w:p w14:paraId="7295B5C7" w14:textId="4C62EEE7" w:rsidR="00F40903" w:rsidRDefault="00F40903" w:rsidP="00F40903">
            <w:r>
              <w:t>MAE:</w:t>
            </w:r>
            <w:r w:rsidR="00340365">
              <w:t xml:space="preserve"> 202.08</w:t>
            </w:r>
          </w:p>
        </w:tc>
      </w:tr>
      <w:tr w:rsidR="00AD15AE" w14:paraId="0A6CA1C2" w14:textId="77777777" w:rsidTr="00F40903">
        <w:tc>
          <w:tcPr>
            <w:tcW w:w="1097" w:type="dxa"/>
          </w:tcPr>
          <w:p w14:paraId="7752A7D3" w14:textId="697D6624" w:rsidR="00F40903" w:rsidRDefault="00F40903" w:rsidP="00F40903">
            <w:proofErr w:type="spellStart"/>
            <w:r>
              <w:t>svmLinear</w:t>
            </w:r>
            <w:proofErr w:type="spellEnd"/>
          </w:p>
        </w:tc>
        <w:tc>
          <w:tcPr>
            <w:tcW w:w="5210" w:type="dxa"/>
          </w:tcPr>
          <w:p w14:paraId="38FD3939" w14:textId="6E69A8C8" w:rsidR="00F40903" w:rsidRDefault="00417A66" w:rsidP="00F40903">
            <w:proofErr w:type="spellStart"/>
            <w:r>
              <w:t>Impute_knn,</w:t>
            </w:r>
            <w:r w:rsidR="00340365">
              <w:t>poly,</w:t>
            </w:r>
            <w:r w:rsidR="00D40FB6">
              <w:t>month,dow,</w:t>
            </w:r>
            <w:r>
              <w:t>scale,center,pca,dummy</w:t>
            </w:r>
            <w:proofErr w:type="spellEnd"/>
          </w:p>
        </w:tc>
        <w:tc>
          <w:tcPr>
            <w:tcW w:w="1662" w:type="dxa"/>
          </w:tcPr>
          <w:p w14:paraId="65890504" w14:textId="13875551" w:rsidR="00F40903" w:rsidRDefault="00D40FB6" w:rsidP="00F40903">
            <w:r>
              <w:t>C=1</w:t>
            </w:r>
          </w:p>
        </w:tc>
        <w:tc>
          <w:tcPr>
            <w:tcW w:w="1381" w:type="dxa"/>
          </w:tcPr>
          <w:p w14:paraId="75201751" w14:textId="4B828847" w:rsidR="00F40903" w:rsidRDefault="00F40903" w:rsidP="00F40903">
            <w:r>
              <w:t>RMSE:</w:t>
            </w:r>
            <w:r w:rsidR="00D40FB6">
              <w:t>271.97</w:t>
            </w:r>
          </w:p>
          <w:p w14:paraId="6B2B6E5E" w14:textId="18A91B96" w:rsidR="00F40903" w:rsidRDefault="00F40903" w:rsidP="00F40903">
            <w:r>
              <w:t>R2:</w:t>
            </w:r>
            <w:r w:rsidR="00D40FB6">
              <w:t xml:space="preserve"> 0.92</w:t>
            </w:r>
          </w:p>
          <w:p w14:paraId="549244F7" w14:textId="7EC54314" w:rsidR="00F40903" w:rsidRDefault="00F40903" w:rsidP="00F40903">
            <w:r>
              <w:t>MAE:</w:t>
            </w:r>
            <w:r w:rsidR="00D40FB6">
              <w:t xml:space="preserve"> 189.9</w:t>
            </w:r>
          </w:p>
        </w:tc>
      </w:tr>
    </w:tbl>
    <w:p w14:paraId="6572875C" w14:textId="75BFCB8E" w:rsidR="00F26487" w:rsidRDefault="00F26487" w:rsidP="00F26487"/>
    <w:p w14:paraId="31DA5A10" w14:textId="2F7A6BA4" w:rsidR="00F26487" w:rsidRDefault="00241A22" w:rsidP="00F26487">
      <w:r>
        <w:t>*</w:t>
      </w:r>
      <w:r w:rsidR="00AA29BC">
        <w:t>*</w:t>
      </w:r>
      <w:r w:rsidR="00A55FB2">
        <w:t>this particular model did not train unless the preprocessing contain</w:t>
      </w:r>
      <w:r w:rsidR="00AA29BC">
        <w:t>ed few steps</w:t>
      </w:r>
    </w:p>
    <w:p w14:paraId="0158E256" w14:textId="77777777" w:rsidR="00BB776A" w:rsidRDefault="00BB776A" w:rsidP="00BB776A"/>
    <w:p w14:paraId="49EFAF85" w14:textId="6398281E" w:rsidR="00BB776A" w:rsidRDefault="00BB776A" w:rsidP="00BB776A">
      <w:r>
        <w:t>The top 10 models were then fine-tuned with:</w:t>
      </w:r>
    </w:p>
    <w:p w14:paraId="0B2D5697" w14:textId="2FECAACE" w:rsidR="00BB776A" w:rsidRDefault="004833F2" w:rsidP="00BB776A">
      <w:pPr>
        <w:pStyle w:val="ListParagraph"/>
        <w:numPr>
          <w:ilvl w:val="0"/>
          <w:numId w:val="31"/>
        </w:numPr>
      </w:pPr>
      <w:r>
        <w:t>Added</w:t>
      </w:r>
      <w:r w:rsidR="00BB776A">
        <w:t xml:space="preserve"> </w:t>
      </w:r>
      <w:proofErr w:type="spellStart"/>
      <w:r w:rsidR="00BB776A">
        <w:t>dateDecimal</w:t>
      </w:r>
      <w:proofErr w:type="spellEnd"/>
      <w:r w:rsidR="00BB776A">
        <w:t>, DOW, and Month variables</w:t>
      </w:r>
    </w:p>
    <w:p w14:paraId="655F928E" w14:textId="77777777" w:rsidR="00BB776A" w:rsidRDefault="00BB776A" w:rsidP="00BB776A">
      <w:pPr>
        <w:pStyle w:val="ListParagraph"/>
        <w:numPr>
          <w:ilvl w:val="0"/>
          <w:numId w:val="31"/>
        </w:numPr>
      </w:pPr>
      <w:r>
        <w:t>Dimensionality reduction technique pls (no improvements made with this one)</w:t>
      </w:r>
    </w:p>
    <w:p w14:paraId="1E86382A" w14:textId="77777777" w:rsidR="00BB776A" w:rsidRDefault="00BB776A" w:rsidP="00BB776A">
      <w:pPr>
        <w:pStyle w:val="ListParagraph"/>
        <w:numPr>
          <w:ilvl w:val="0"/>
          <w:numId w:val="31"/>
        </w:numPr>
      </w:pPr>
      <w:r>
        <w:lastRenderedPageBreak/>
        <w:t xml:space="preserve">An interaction step amongst numeric predictors </w:t>
      </w:r>
    </w:p>
    <w:p w14:paraId="1E257049" w14:textId="77777777" w:rsidR="00BB776A" w:rsidRDefault="00BB776A" w:rsidP="00BB776A">
      <w:pPr>
        <w:pStyle w:val="ListParagraph"/>
        <w:numPr>
          <w:ilvl w:val="0"/>
          <w:numId w:val="31"/>
        </w:numPr>
      </w:pPr>
      <w:r>
        <w:t>A polynomial transform of numeric predictors of degree 2</w:t>
      </w:r>
    </w:p>
    <w:p w14:paraId="1D516FDF" w14:textId="77777777" w:rsidR="00BB776A" w:rsidRDefault="00BB776A" w:rsidP="00BB776A"/>
    <w:p w14:paraId="583D7F33" w14:textId="77777777" w:rsidR="00BB776A" w:rsidRDefault="00BB776A" w:rsidP="00BB776A"/>
    <w:p w14:paraId="4A45A26A" w14:textId="77777777" w:rsidR="00BB776A" w:rsidRDefault="00BB776A" w:rsidP="00BB776A"/>
    <w:p w14:paraId="2FCFFDA8" w14:textId="39B33763" w:rsidR="00F26487" w:rsidRDefault="00F26487" w:rsidP="00F26487">
      <w:pPr>
        <w:pStyle w:val="Heading1"/>
      </w:pPr>
      <w:r>
        <w:t>Best Model</w:t>
      </w:r>
    </w:p>
    <w:p w14:paraId="2B6091C8" w14:textId="32C55DB4" w:rsidR="00F26487" w:rsidRDefault="00F26487" w:rsidP="00F26487"/>
    <w:p w14:paraId="58A89722" w14:textId="1668DE43" w:rsidR="00F26487" w:rsidRDefault="006931D8" w:rsidP="00F26487">
      <w:r>
        <w:t xml:space="preserve">Based on </w:t>
      </w:r>
      <w:r w:rsidR="00295C96">
        <w:t>its</w:t>
      </w:r>
      <w:r>
        <w:t xml:space="preserve"> </w:t>
      </w:r>
      <w:r w:rsidR="00E41EEC">
        <w:t xml:space="preserve">RMSE value, the best model is </w:t>
      </w:r>
      <w:proofErr w:type="spellStart"/>
      <w:r w:rsidR="0023463E">
        <w:rPr>
          <w:b/>
          <w:bCs/>
        </w:rPr>
        <w:t>brnn</w:t>
      </w:r>
      <w:proofErr w:type="spellEnd"/>
      <w:r w:rsidR="0023463E">
        <w:t xml:space="preserve">. Out of the models that were trained it performed significantly better than any other model with the next best </w:t>
      </w:r>
      <w:r w:rsidR="00295C96">
        <w:t xml:space="preserve">model having a RMSE value 100 greater than it. </w:t>
      </w:r>
      <w:r w:rsidR="00E41EEC">
        <w:t xml:space="preserve"> </w:t>
      </w:r>
    </w:p>
    <w:p w14:paraId="59DFA5A2" w14:textId="2CC0340A" w:rsidR="00F26487" w:rsidRDefault="00F26487" w:rsidP="00F26487">
      <w:pPr>
        <w:pStyle w:val="Heading2"/>
      </w:pPr>
      <w:r>
        <w:t>Performance on unseen data</w:t>
      </w:r>
    </w:p>
    <w:p w14:paraId="6499409E" w14:textId="6650D732" w:rsidR="00B43355" w:rsidRDefault="00B43355" w:rsidP="00B43355"/>
    <w:p w14:paraId="465C8549" w14:textId="4C08B056" w:rsidR="00B43355" w:rsidRPr="00B43355" w:rsidRDefault="00B11DBB" w:rsidP="00B43355">
      <w:r>
        <w:t>We generated the following model</w:t>
      </w:r>
      <w:r w:rsidR="001704B1">
        <w:t xml:space="preserve"> by making predictions using the test data.</w:t>
      </w:r>
    </w:p>
    <w:p w14:paraId="7B076846" w14:textId="506AC38C" w:rsidR="00F26487" w:rsidRDefault="00B43355" w:rsidP="00F26487">
      <w:r>
        <w:rPr>
          <w:noProof/>
        </w:rPr>
        <w:drawing>
          <wp:inline distT="0" distB="0" distL="0" distR="0" wp14:anchorId="46788C8E" wp14:editId="6250CA38">
            <wp:extent cx="4189095" cy="37534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AF4B" w14:textId="28A969D2" w:rsidR="00F26487" w:rsidRDefault="001704B1" w:rsidP="00F26487">
      <w:r>
        <w:t xml:space="preserve">The expected performance on unseen data for the best model, </w:t>
      </w:r>
      <w:proofErr w:type="spellStart"/>
      <w:r>
        <w:rPr>
          <w:b/>
          <w:bCs/>
        </w:rPr>
        <w:t>brnn</w:t>
      </w:r>
      <w:proofErr w:type="spellEnd"/>
      <w:r>
        <w:t xml:space="preserve">, is </w:t>
      </w:r>
    </w:p>
    <w:p w14:paraId="064D5F28" w14:textId="6148280B" w:rsidR="001704B1" w:rsidRDefault="001704B1" w:rsidP="00F2648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48F5" w14:paraId="3BA17F7C" w14:textId="77777777" w:rsidTr="00914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7A1A21" w14:textId="6EBE4C0E" w:rsidR="009148F5" w:rsidRDefault="009148F5" w:rsidP="00F26487">
            <w:r>
              <w:lastRenderedPageBreak/>
              <w:t>Metric</w:t>
            </w:r>
          </w:p>
        </w:tc>
        <w:tc>
          <w:tcPr>
            <w:tcW w:w="4675" w:type="dxa"/>
          </w:tcPr>
          <w:p w14:paraId="7449507B" w14:textId="6A8D0928" w:rsidR="009148F5" w:rsidRDefault="009148F5" w:rsidP="00F26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148F5" w14:paraId="6D37F98B" w14:textId="77777777" w:rsidTr="009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A49B2D" w14:textId="35E22D63" w:rsidR="009148F5" w:rsidRDefault="009148F5" w:rsidP="00F26487">
            <w:r>
              <w:t>RMSE</w:t>
            </w:r>
          </w:p>
        </w:tc>
        <w:tc>
          <w:tcPr>
            <w:tcW w:w="4675" w:type="dxa"/>
          </w:tcPr>
          <w:p w14:paraId="6EE1F319" w14:textId="001201EF" w:rsidR="009148F5" w:rsidRDefault="00411E6F" w:rsidP="00F26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100.185</w:t>
            </w:r>
          </w:p>
        </w:tc>
      </w:tr>
      <w:tr w:rsidR="009148F5" w14:paraId="14F56A52" w14:textId="77777777" w:rsidTr="009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6D4641" w14:textId="10B268B9" w:rsidR="009148F5" w:rsidRDefault="009148F5" w:rsidP="00F26487">
            <w:proofErr w:type="spellStart"/>
            <w:r>
              <w:t>R</w:t>
            </w:r>
            <w:r w:rsidR="00411E6F">
              <w:t>Squared</w:t>
            </w:r>
            <w:proofErr w:type="spellEnd"/>
          </w:p>
        </w:tc>
        <w:tc>
          <w:tcPr>
            <w:tcW w:w="4675" w:type="dxa"/>
          </w:tcPr>
          <w:p w14:paraId="562CEFB9" w14:textId="494EEAAF" w:rsidR="009148F5" w:rsidRDefault="00411E6F" w:rsidP="00F26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0.988</w:t>
            </w:r>
          </w:p>
        </w:tc>
      </w:tr>
      <w:tr w:rsidR="009148F5" w14:paraId="5E937564" w14:textId="77777777" w:rsidTr="0091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FC84A9" w14:textId="1557B121" w:rsidR="009148F5" w:rsidRDefault="00411E6F" w:rsidP="00F26487">
            <w:r>
              <w:t>MAE</w:t>
            </w:r>
          </w:p>
        </w:tc>
        <w:tc>
          <w:tcPr>
            <w:tcW w:w="4675" w:type="dxa"/>
          </w:tcPr>
          <w:p w14:paraId="637A1C10" w14:textId="14B17290" w:rsidR="009148F5" w:rsidRDefault="00411E6F" w:rsidP="00F26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79.727</w:t>
            </w:r>
          </w:p>
        </w:tc>
      </w:tr>
    </w:tbl>
    <w:p w14:paraId="283515C6" w14:textId="1791165D" w:rsidR="001704B1" w:rsidRDefault="001704B1" w:rsidP="00F26487"/>
    <w:p w14:paraId="255BC8BC" w14:textId="4D30A1EC" w:rsidR="00F26487" w:rsidRDefault="00F26487" w:rsidP="00F26487"/>
    <w:p w14:paraId="5DC0BB77" w14:textId="5F601C4E" w:rsidR="00F26487" w:rsidRDefault="00F26487" w:rsidP="00F26487">
      <w:pPr>
        <w:pStyle w:val="Heading2"/>
      </w:pPr>
      <w:r>
        <w:t>Observations that do not fit the model</w:t>
      </w:r>
    </w:p>
    <w:p w14:paraId="052AD161" w14:textId="57951969" w:rsidR="00F26487" w:rsidRDefault="00F26487" w:rsidP="00F26487"/>
    <w:p w14:paraId="64181688" w14:textId="08C15EC5" w:rsidR="00BC6274" w:rsidRDefault="00411E6F" w:rsidP="00F26487">
      <w:r>
        <w:t xml:space="preserve">The model-based outliers at </w:t>
      </w:r>
      <w:r w:rsidR="006F4AC4">
        <w:t xml:space="preserve">an IQR of </w:t>
      </w:r>
      <w:r w:rsidR="00BC6274">
        <w:t>1.6</w:t>
      </w:r>
    </w:p>
    <w:p w14:paraId="2E17B74D" w14:textId="11649884" w:rsidR="00BC6274" w:rsidRDefault="00BC6274" w:rsidP="00F26487">
      <w:r w:rsidRPr="00BC6274">
        <w:rPr>
          <w:noProof/>
        </w:rPr>
        <w:drawing>
          <wp:inline distT="0" distB="0" distL="0" distR="0" wp14:anchorId="5B3BB347" wp14:editId="1C5994E5">
            <wp:extent cx="4896533" cy="4048690"/>
            <wp:effectExtent l="0" t="0" r="0" b="9525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A3EC" w14:textId="675DE33B" w:rsidR="000F5AFF" w:rsidRDefault="006F4AC4" w:rsidP="00F26487">
      <w:pPr>
        <w:rPr>
          <w:b/>
          <w:bCs/>
        </w:rPr>
      </w:pPr>
      <w:r>
        <w:t xml:space="preserve"> </w:t>
      </w:r>
      <w:r w:rsidR="009E5B9B">
        <w:rPr>
          <w:b/>
          <w:bCs/>
        </w:rPr>
        <w:t>Discussion of Model Outlier</w:t>
      </w:r>
      <w:r w:rsidR="00FB30F8">
        <w:rPr>
          <w:b/>
          <w:bCs/>
        </w:rPr>
        <w:t>s</w:t>
      </w:r>
    </w:p>
    <w:p w14:paraId="3A369401" w14:textId="0BAB7121" w:rsidR="00A95F4E" w:rsidRDefault="0000265A" w:rsidP="00F26487">
      <w:r>
        <w:t xml:space="preserve">For some of these residuals it is possible that the missing values are </w:t>
      </w:r>
      <w:r w:rsidR="00B447E6">
        <w:t xml:space="preserve">the cause as in the case of </w:t>
      </w:r>
      <w:r w:rsidR="00BA5FF2">
        <w:t>observations tid-57408</w:t>
      </w:r>
      <w:r w:rsidR="00534C89">
        <w:t>, and</w:t>
      </w:r>
      <w:r w:rsidR="005172AC">
        <w:t xml:space="preserve"> </w:t>
      </w:r>
      <w:r w:rsidR="005172AC" w:rsidRPr="005172AC">
        <w:t>tid-57476</w:t>
      </w:r>
      <w:r w:rsidR="00BA5FF2">
        <w:t xml:space="preserve"> which each have 3 missing values.</w:t>
      </w:r>
      <w:r w:rsidR="00726A0D">
        <w:t xml:space="preserve"> This </w:t>
      </w:r>
      <w:r w:rsidR="00A67B3D">
        <w:t>indicates</w:t>
      </w:r>
      <w:r w:rsidR="00726A0D">
        <w:t xml:space="preserve"> that it is our imputation method that </w:t>
      </w:r>
      <w:r w:rsidR="001E0F93">
        <w:t>is not performing very well in these cases.</w:t>
      </w:r>
    </w:p>
    <w:p w14:paraId="2AE180B6" w14:textId="31A0867A" w:rsidR="00B447E6" w:rsidRPr="0000265A" w:rsidRDefault="00B447E6" w:rsidP="00F26487">
      <w:r>
        <w:t xml:space="preserve">However, it is less clear for the remaining model outliers. It is possible that </w:t>
      </w:r>
      <w:r w:rsidR="00ED7F2F">
        <w:t>a</w:t>
      </w:r>
      <w:r>
        <w:t xml:space="preserve"> </w:t>
      </w:r>
      <w:r w:rsidR="00ED7F2F">
        <w:t>high value for “Chemo Treatments” is the cause of these but would need further investigation.</w:t>
      </w:r>
    </w:p>
    <w:p w14:paraId="01B08763" w14:textId="6C4687B3" w:rsidR="00F26487" w:rsidRDefault="00F26487" w:rsidP="00F26487"/>
    <w:p w14:paraId="68D0DAB5" w14:textId="259E9E6F" w:rsidR="00F26487" w:rsidRDefault="00F26487" w:rsidP="00F26487">
      <w:pPr>
        <w:pStyle w:val="Heading2"/>
      </w:pPr>
      <w:r>
        <w:lastRenderedPageBreak/>
        <w:t>Method Description</w:t>
      </w:r>
    </w:p>
    <w:p w14:paraId="7909CC58" w14:textId="23221851" w:rsidR="001F29F8" w:rsidRDefault="001F29F8" w:rsidP="001F29F8"/>
    <w:p w14:paraId="58B515B5" w14:textId="32FE033D" w:rsidR="001F29F8" w:rsidRPr="007E5505" w:rsidRDefault="00CF1A82" w:rsidP="001F29F8">
      <w:r>
        <w:t xml:space="preserve">The best model uses the method </w:t>
      </w:r>
      <w:proofErr w:type="spellStart"/>
      <w:r w:rsidR="002F6431">
        <w:rPr>
          <w:b/>
          <w:bCs/>
        </w:rPr>
        <w:t>brnn</w:t>
      </w:r>
      <w:proofErr w:type="spellEnd"/>
      <w:r w:rsidR="007E5505">
        <w:rPr>
          <w:b/>
          <w:bCs/>
        </w:rPr>
        <w:t xml:space="preserve">. </w:t>
      </w:r>
      <w:r w:rsidR="00B906B6">
        <w:t>This is quite perplexing as w</w:t>
      </w:r>
      <w:r w:rsidR="007E5505">
        <w:t xml:space="preserve">ith 120 parameters to estimate, </w:t>
      </w:r>
      <w:r w:rsidR="00B906B6">
        <w:t>one might think that we do not</w:t>
      </w:r>
      <w:r w:rsidR="007E5505">
        <w:t xml:space="preserve"> have </w:t>
      </w:r>
      <w:r w:rsidR="000D0471">
        <w:t>sufficient data</w:t>
      </w:r>
      <w:r w:rsidR="00C91DC1">
        <w:t xml:space="preserve"> to </w:t>
      </w:r>
      <w:r w:rsidR="00922D63">
        <w:t>allow proper</w:t>
      </w:r>
      <w:r w:rsidR="00C91DC1">
        <w:t>. No doubt the method indeed performed very well on the test data as with the training data.</w:t>
      </w:r>
      <w:r w:rsidR="00922D63">
        <w:t xml:space="preserve"> Perhaps the sheer effectiveness of Bayesian Regularization </w:t>
      </w:r>
      <w:r w:rsidR="00A33B48">
        <w:t xml:space="preserve">prevents the model </w:t>
      </w:r>
      <w:r w:rsidR="00C5111D">
        <w:t xml:space="preserve">coupled with the </w:t>
      </w:r>
      <w:r w:rsidR="000F25B6">
        <w:t xml:space="preserve">PCA </w:t>
      </w:r>
      <w:r w:rsidR="00C5111D">
        <w:t xml:space="preserve">dimensionality reduction </w:t>
      </w:r>
      <w:r w:rsidR="00A33B48">
        <w:t>from overfitting despite the small set of training data.</w:t>
      </w:r>
    </w:p>
    <w:p w14:paraId="746761D9" w14:textId="06F97A2C" w:rsidR="0004364A" w:rsidRDefault="0004364A" w:rsidP="001F29F8">
      <w:r>
        <w:t xml:space="preserve">This method </w:t>
      </w:r>
      <w:r w:rsidR="005D34CC">
        <w:t xml:space="preserve">is a Neural Network </w:t>
      </w:r>
      <w:r w:rsidR="000D5E8C">
        <w:t xml:space="preserve">with a penalty function that </w:t>
      </w:r>
      <w:r w:rsidR="0025444F">
        <w:t>leverages</w:t>
      </w:r>
      <w:r w:rsidR="000D5E8C">
        <w:t xml:space="preserve"> Bayesian Statistics</w:t>
      </w:r>
      <w:r w:rsidR="0081577E">
        <w:t xml:space="preserve"> to regularize the model. </w:t>
      </w:r>
      <w:r w:rsidR="00AA33EB">
        <w:t xml:space="preserve">It uses a Maximum A Posteriori derived cost function </w:t>
      </w:r>
      <w:r w:rsidR="000C45D6">
        <w:t xml:space="preserve">to instigate weight decay. It has one parameter </w:t>
      </w:r>
      <w:r w:rsidR="00667CB1">
        <w:t>n-number of neurons</w:t>
      </w:r>
      <w:r w:rsidR="00435E58">
        <w:t xml:space="preserve">. </w:t>
      </w:r>
    </w:p>
    <w:p w14:paraId="611E8D19" w14:textId="0541135F" w:rsidR="00F6011E" w:rsidRDefault="00032F0E" w:rsidP="001F29F8">
      <w:r>
        <w:t xml:space="preserve">See documentation </w:t>
      </w:r>
      <w:hyperlink r:id="rId13" w:history="1">
        <w:r w:rsidRPr="00A76BD7">
          <w:rPr>
            <w:rStyle w:val="Hyperlink"/>
          </w:rPr>
          <w:t>here</w:t>
        </w:r>
      </w:hyperlink>
      <w:r>
        <w:t xml:space="preserve"> </w:t>
      </w:r>
    </w:p>
    <w:p w14:paraId="23602483" w14:textId="307D5B6B" w:rsidR="00F6011E" w:rsidRDefault="00F6011E" w:rsidP="001F29F8">
      <w:pPr>
        <w:rPr>
          <w:b/>
          <w:bCs/>
        </w:rPr>
      </w:pPr>
      <w:proofErr w:type="spellStart"/>
      <w:r>
        <w:rPr>
          <w:b/>
          <w:bCs/>
        </w:rPr>
        <w:t>brnn</w:t>
      </w:r>
      <w:proofErr w:type="spellEnd"/>
      <w:r w:rsidRPr="00F6011E">
        <w:rPr>
          <w:b/>
          <w:bCs/>
        </w:rPr>
        <w:t xml:space="preserve"> </w:t>
      </w:r>
      <w:r>
        <w:rPr>
          <w:b/>
          <w:bCs/>
        </w:rPr>
        <w:t>c</w:t>
      </w:r>
      <w:r w:rsidRPr="00F6011E">
        <w:rPr>
          <w:b/>
          <w:bCs/>
        </w:rPr>
        <w:t>haracteristics</w:t>
      </w:r>
    </w:p>
    <w:p w14:paraId="5428F468" w14:textId="53235B38" w:rsidR="00F6011E" w:rsidRDefault="00E07EEC" w:rsidP="00E07EEC">
      <w:pPr>
        <w:pStyle w:val="ListParagraph"/>
        <w:numPr>
          <w:ilvl w:val="0"/>
          <w:numId w:val="30"/>
        </w:numPr>
      </w:pPr>
      <w:r>
        <w:t>Does not tolerate missing values</w:t>
      </w:r>
    </w:p>
    <w:p w14:paraId="0E6F61CB" w14:textId="743C638A" w:rsidR="00E07EEC" w:rsidRDefault="00E07EEC" w:rsidP="00E07EEC">
      <w:pPr>
        <w:pStyle w:val="ListParagraph"/>
        <w:numPr>
          <w:ilvl w:val="0"/>
          <w:numId w:val="30"/>
        </w:numPr>
      </w:pPr>
      <w:r>
        <w:t>Bayesian Model</w:t>
      </w:r>
    </w:p>
    <w:p w14:paraId="4BC3A88F" w14:textId="6B0625DE" w:rsidR="00E07EEC" w:rsidRDefault="00E07EEC" w:rsidP="00E07EEC">
      <w:pPr>
        <w:pStyle w:val="ListParagraph"/>
        <w:numPr>
          <w:ilvl w:val="0"/>
          <w:numId w:val="30"/>
        </w:numPr>
      </w:pPr>
      <w:r>
        <w:t>Neural Net</w:t>
      </w:r>
      <w:r w:rsidR="00B4200B">
        <w:t>work</w:t>
      </w:r>
    </w:p>
    <w:p w14:paraId="65E79481" w14:textId="10FD37BB" w:rsidR="00B4200B" w:rsidRDefault="00B4200B" w:rsidP="00E07EEC">
      <w:pPr>
        <w:pStyle w:val="ListParagraph"/>
        <w:numPr>
          <w:ilvl w:val="0"/>
          <w:numId w:val="30"/>
        </w:numPr>
      </w:pPr>
      <w:r>
        <w:t>Regularization</w:t>
      </w:r>
    </w:p>
    <w:p w14:paraId="5D4FAD5D" w14:textId="24925E78" w:rsidR="00960D0E" w:rsidRDefault="00960D0E" w:rsidP="00E07EEC">
      <w:pPr>
        <w:pStyle w:val="ListParagraph"/>
        <w:numPr>
          <w:ilvl w:val="0"/>
          <w:numId w:val="30"/>
        </w:numPr>
      </w:pPr>
      <w:r>
        <w:t xml:space="preserve">Regression or </w:t>
      </w:r>
      <w:r w:rsidR="00502A8B">
        <w:t>Classification</w:t>
      </w:r>
    </w:p>
    <w:p w14:paraId="1E3EDB24" w14:textId="30713398" w:rsidR="00502A8B" w:rsidRDefault="00502A8B" w:rsidP="00E07EEC">
      <w:pPr>
        <w:pStyle w:val="ListParagraph"/>
        <w:numPr>
          <w:ilvl w:val="0"/>
          <w:numId w:val="30"/>
        </w:numPr>
      </w:pPr>
      <w:r>
        <w:t>Eager</w:t>
      </w:r>
      <w:r w:rsidR="00CA1046">
        <w:t xml:space="preserve"> Prediction Speed.</w:t>
      </w:r>
    </w:p>
    <w:p w14:paraId="465F5C00" w14:textId="73F407E5" w:rsidR="00502A8B" w:rsidRDefault="009A647D" w:rsidP="00E07EEC">
      <w:pPr>
        <w:pStyle w:val="ListParagraph"/>
        <w:numPr>
          <w:ilvl w:val="0"/>
          <w:numId w:val="30"/>
        </w:numPr>
      </w:pPr>
      <w:r>
        <w:t>Slow to train</w:t>
      </w:r>
    </w:p>
    <w:p w14:paraId="6B4A0C62" w14:textId="1A73EFAC" w:rsidR="0004364A" w:rsidRDefault="00CA1046" w:rsidP="001F29F8">
      <w:pPr>
        <w:pStyle w:val="ListParagraph"/>
        <w:numPr>
          <w:ilvl w:val="0"/>
          <w:numId w:val="30"/>
        </w:numPr>
      </w:pPr>
      <w:r>
        <w:t>Good for Non-Linear Problems</w:t>
      </w:r>
    </w:p>
    <w:p w14:paraId="6C7DE629" w14:textId="671D3780" w:rsidR="001F29F8" w:rsidRDefault="001F29F8" w:rsidP="001F29F8">
      <w:pPr>
        <w:pStyle w:val="Heading2"/>
      </w:pPr>
      <w:r>
        <w:t>Transparency Considerations</w:t>
      </w:r>
    </w:p>
    <w:p w14:paraId="66E72235" w14:textId="574D3492" w:rsidR="001F29F8" w:rsidRDefault="001F29F8" w:rsidP="001F29F8"/>
    <w:p w14:paraId="340900BD" w14:textId="652E9BDF" w:rsidR="0021299D" w:rsidRDefault="00A76BD7" w:rsidP="001F29F8">
      <w:r>
        <w:t xml:space="preserve">As a Neural Network, </w:t>
      </w:r>
      <w:proofErr w:type="spellStart"/>
      <w:r>
        <w:rPr>
          <w:b/>
          <w:bCs/>
        </w:rPr>
        <w:t>brnn</w:t>
      </w:r>
      <w:proofErr w:type="spellEnd"/>
      <w:r w:rsidR="006803D4">
        <w:t xml:space="preserve"> is not very interpretable.</w:t>
      </w:r>
      <w:r w:rsidR="00B666CA">
        <w:t xml:space="preserve"> We are not able to easily draw </w:t>
      </w:r>
      <w:r w:rsidR="0021299D">
        <w:t xml:space="preserve">conclusions about how </w:t>
      </w:r>
      <w:r w:rsidR="00B666CA">
        <w:t>the important variables affect the outcome of the model.</w:t>
      </w:r>
      <w:r w:rsidR="00F12F0C">
        <w:t xml:space="preserve"> T</w:t>
      </w:r>
      <w:r w:rsidR="00B666CA">
        <w:t>his is</w:t>
      </w:r>
      <w:r w:rsidR="00F12F0C">
        <w:t xml:space="preserve"> mainly</w:t>
      </w:r>
      <w:r w:rsidR="00B666CA">
        <w:t xml:space="preserve"> because</w:t>
      </w:r>
      <w:r w:rsidR="00F12F0C">
        <w:t xml:space="preserve"> neural networks</w:t>
      </w:r>
      <w:r w:rsidR="0021299D">
        <w:t xml:space="preserve"> </w:t>
      </w:r>
      <w:r w:rsidR="00F12F0C">
        <w:t>are highly complex and contain hundreds to thousands of mathematical operation</w:t>
      </w:r>
      <w:r w:rsidR="00D9778E">
        <w:t>s to transform inputs into outputs.</w:t>
      </w:r>
    </w:p>
    <w:p w14:paraId="54E9B9A1" w14:textId="0F916B15" w:rsidR="00751BCE" w:rsidRDefault="00B666CA" w:rsidP="001F29F8">
      <w:r>
        <w:t>In order</w:t>
      </w:r>
      <w:r w:rsidR="004F48E1">
        <w:t>,</w:t>
      </w:r>
      <w:r>
        <w:t xml:space="preserve"> to achieve </w:t>
      </w:r>
      <w:r w:rsidR="00934278">
        <w:t>transparency,</w:t>
      </w:r>
      <w:r>
        <w:t xml:space="preserve"> we </w:t>
      </w:r>
      <w:r w:rsidR="004F48E1">
        <w:t>regress</w:t>
      </w:r>
      <w:r>
        <w:t xml:space="preserve"> to </w:t>
      </w:r>
      <w:proofErr w:type="spellStart"/>
      <w:r w:rsidRPr="004F48E1">
        <w:rPr>
          <w:b/>
          <w:bCs/>
        </w:rPr>
        <w:t>glm</w:t>
      </w:r>
      <w:r w:rsidR="00934278" w:rsidRPr="004F48E1">
        <w:rPr>
          <w:b/>
          <w:bCs/>
        </w:rPr>
        <w:t>boost</w:t>
      </w:r>
      <w:proofErr w:type="spellEnd"/>
      <w:r w:rsidR="0021299D">
        <w:t xml:space="preserve">, though any of the </w:t>
      </w:r>
      <w:r w:rsidR="005D1874">
        <w:t>8 prior</w:t>
      </w:r>
      <w:r w:rsidR="0021299D">
        <w:t xml:space="preserve"> candidate </w:t>
      </w:r>
      <w:r w:rsidR="00D9778E">
        <w:t>models would be valid</w:t>
      </w:r>
      <w:r w:rsidR="00AB690D">
        <w:t xml:space="preserve"> (provided the models themselves were interpretable)</w:t>
      </w:r>
      <w:r w:rsidR="00D9778E">
        <w:t xml:space="preserve"> as they are not statistically different. </w:t>
      </w:r>
      <w:r w:rsidR="00B864BD">
        <w:t xml:space="preserve">Although the </w:t>
      </w:r>
      <w:r w:rsidR="005A5D23">
        <w:t>PCA</w:t>
      </w:r>
      <w:r w:rsidR="004F48E1">
        <w:t xml:space="preserve"> step </w:t>
      </w:r>
      <w:r w:rsidR="00B864BD">
        <w:t xml:space="preserve">increases model effectiveness, the model </w:t>
      </w:r>
      <w:r w:rsidR="00F6111A">
        <w:t xml:space="preserve">becomes harder </w:t>
      </w:r>
      <w:r w:rsidR="004F48E1">
        <w:t>to interpret</w:t>
      </w:r>
      <w:r w:rsidR="00F6111A">
        <w:t>.</w:t>
      </w:r>
      <w:r w:rsidR="00A81A7B">
        <w:t xml:space="preserve"> </w:t>
      </w:r>
      <w:r w:rsidR="00F6111A">
        <w:t>S</w:t>
      </w:r>
      <w:r w:rsidR="00A81A7B">
        <w:t>o</w:t>
      </w:r>
      <w:r w:rsidR="00F6111A">
        <w:t>, for transparency,</w:t>
      </w:r>
      <w:r w:rsidR="00A81A7B">
        <w:t xml:space="preserve"> the </w:t>
      </w:r>
      <w:r w:rsidR="005A5D23">
        <w:t>PCA</w:t>
      </w:r>
      <w:r w:rsidR="00A81A7B">
        <w:t xml:space="preserve"> step has been removed </w:t>
      </w:r>
      <w:r w:rsidR="00F6111A">
        <w:t>from</w:t>
      </w:r>
      <w:r w:rsidR="00A81A7B">
        <w:t xml:space="preserve"> the preprocessing pipeline</w:t>
      </w:r>
      <w:r w:rsidR="00F66CDD">
        <w:t>.</w:t>
      </w:r>
      <w:r w:rsidR="00AB690D">
        <w:t xml:space="preserve"> </w:t>
      </w:r>
      <w:r w:rsidR="00F6111A">
        <w:t xml:space="preserve">Note the RMSE </w:t>
      </w:r>
      <w:r w:rsidR="009F0776">
        <w:t xml:space="preserve">of 266 </w:t>
      </w:r>
      <w:r w:rsidR="00F6111A">
        <w:t xml:space="preserve">with the </w:t>
      </w:r>
      <w:r w:rsidR="005A5D23">
        <w:t xml:space="preserve">PCA </w:t>
      </w:r>
      <w:r w:rsidR="00F6111A">
        <w:t xml:space="preserve">step </w:t>
      </w:r>
      <w:r w:rsidR="009F0776">
        <w:t>and 288 without.</w:t>
      </w:r>
    </w:p>
    <w:p w14:paraId="45E71704" w14:textId="132BC9DC" w:rsidR="00B666CA" w:rsidRDefault="00B666CA" w:rsidP="001F29F8">
      <w:r>
        <w:t xml:space="preserve">The expected performance on unseen data for the best transparent model, </w:t>
      </w:r>
      <w:proofErr w:type="spellStart"/>
      <w:r>
        <w:t>glm</w:t>
      </w:r>
      <w:r w:rsidR="00934278">
        <w:t>boost</w:t>
      </w:r>
      <w:proofErr w:type="spellEnd"/>
      <w:r>
        <w:t>, is</w:t>
      </w:r>
      <w:r w:rsidR="00751BCE">
        <w:t>:</w:t>
      </w:r>
    </w:p>
    <w:p w14:paraId="0CE943AE" w14:textId="3609DC58" w:rsidR="00D24119" w:rsidRDefault="00D24119" w:rsidP="00D24119">
      <w: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4119" w14:paraId="56B7FCF6" w14:textId="77777777" w:rsidTr="000E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D614D8" w14:textId="77777777" w:rsidR="00D24119" w:rsidRDefault="00D24119" w:rsidP="000E26F2">
            <w:r>
              <w:t>Metric</w:t>
            </w:r>
          </w:p>
        </w:tc>
        <w:tc>
          <w:tcPr>
            <w:tcW w:w="4675" w:type="dxa"/>
          </w:tcPr>
          <w:p w14:paraId="0EEA89E0" w14:textId="77777777" w:rsidR="00D24119" w:rsidRDefault="00D24119" w:rsidP="000E26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24119" w14:paraId="6EDFDA0E" w14:textId="77777777" w:rsidTr="000E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70581C" w14:textId="77777777" w:rsidR="00D24119" w:rsidRDefault="00D24119" w:rsidP="000E26F2">
            <w:r>
              <w:t>RMSE</w:t>
            </w:r>
          </w:p>
        </w:tc>
        <w:tc>
          <w:tcPr>
            <w:tcW w:w="4675" w:type="dxa"/>
          </w:tcPr>
          <w:p w14:paraId="4FF115D8" w14:textId="4425FFE2" w:rsidR="00D24119" w:rsidRDefault="00D24119" w:rsidP="000E2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261.597</w:t>
            </w:r>
          </w:p>
        </w:tc>
      </w:tr>
      <w:tr w:rsidR="00D24119" w14:paraId="536A542B" w14:textId="77777777" w:rsidTr="000E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BD3C15" w14:textId="77777777" w:rsidR="00D24119" w:rsidRDefault="00D24119" w:rsidP="000E26F2">
            <w:proofErr w:type="spellStart"/>
            <w:r>
              <w:t>RSquared</w:t>
            </w:r>
            <w:proofErr w:type="spellEnd"/>
          </w:p>
        </w:tc>
        <w:tc>
          <w:tcPr>
            <w:tcW w:w="4675" w:type="dxa"/>
          </w:tcPr>
          <w:p w14:paraId="22B6A1CF" w14:textId="7DE966F6" w:rsidR="00D24119" w:rsidRDefault="00D24119" w:rsidP="000E2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  <w:r w:rsidR="00223BB6">
              <w:t>15</w:t>
            </w:r>
          </w:p>
        </w:tc>
      </w:tr>
      <w:tr w:rsidR="00D24119" w14:paraId="0919F282" w14:textId="77777777" w:rsidTr="000E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2BEAE3" w14:textId="77777777" w:rsidR="00D24119" w:rsidRDefault="00D24119" w:rsidP="000E26F2">
            <w:r>
              <w:t>MAE</w:t>
            </w:r>
          </w:p>
        </w:tc>
        <w:tc>
          <w:tcPr>
            <w:tcW w:w="4675" w:type="dxa"/>
          </w:tcPr>
          <w:p w14:paraId="7CDEC434" w14:textId="7A870918" w:rsidR="00D24119" w:rsidRDefault="00223BB6" w:rsidP="000E2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195.551</w:t>
            </w:r>
          </w:p>
        </w:tc>
      </w:tr>
    </w:tbl>
    <w:p w14:paraId="43792331" w14:textId="77777777" w:rsidR="00D24119" w:rsidRDefault="00D24119" w:rsidP="00D24119"/>
    <w:p w14:paraId="56138880" w14:textId="77777777" w:rsidR="00751BCE" w:rsidRPr="0021299D" w:rsidRDefault="00751BCE" w:rsidP="001F29F8"/>
    <w:p w14:paraId="58E8D222" w14:textId="77777777" w:rsidR="001F29F8" w:rsidRPr="001F29F8" w:rsidRDefault="001F29F8" w:rsidP="001F29F8"/>
    <w:p w14:paraId="4DADF50C" w14:textId="77777777" w:rsidR="001F29F8" w:rsidRPr="001F29F8" w:rsidRDefault="001F29F8" w:rsidP="001F29F8"/>
    <w:p w14:paraId="65705633" w14:textId="21A7C07D" w:rsidR="00F26487" w:rsidRDefault="00F26487" w:rsidP="00F26487"/>
    <w:p w14:paraId="3B904CB5" w14:textId="77777777" w:rsidR="00F26487" w:rsidRPr="00F26487" w:rsidRDefault="00F26487" w:rsidP="00F26487"/>
    <w:p w14:paraId="3303DA44" w14:textId="77777777" w:rsidR="00F26487" w:rsidRPr="00F26487" w:rsidRDefault="00F26487" w:rsidP="00F26487"/>
    <w:sectPr w:rsidR="00F26487" w:rsidRPr="00F26487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62E40" w14:textId="77777777" w:rsidR="001E6D4E" w:rsidRDefault="001E6D4E" w:rsidP="00855982">
      <w:pPr>
        <w:spacing w:after="0" w:line="240" w:lineRule="auto"/>
      </w:pPr>
      <w:r>
        <w:separator/>
      </w:r>
    </w:p>
  </w:endnote>
  <w:endnote w:type="continuationSeparator" w:id="0">
    <w:p w14:paraId="584EAA00" w14:textId="77777777" w:rsidR="001E6D4E" w:rsidRDefault="001E6D4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29A6B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52584" w14:textId="77777777" w:rsidR="001E6D4E" w:rsidRDefault="001E6D4E" w:rsidP="00855982">
      <w:pPr>
        <w:spacing w:after="0" w:line="240" w:lineRule="auto"/>
      </w:pPr>
      <w:r>
        <w:separator/>
      </w:r>
    </w:p>
  </w:footnote>
  <w:footnote w:type="continuationSeparator" w:id="0">
    <w:p w14:paraId="468C725B" w14:textId="77777777" w:rsidR="001E6D4E" w:rsidRDefault="001E6D4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E506A4"/>
    <w:multiLevelType w:val="hybridMultilevel"/>
    <w:tmpl w:val="F24292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15E0A"/>
    <w:multiLevelType w:val="hybridMultilevel"/>
    <w:tmpl w:val="F39E782C"/>
    <w:lvl w:ilvl="0" w:tplc="1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369961064">
    <w:abstractNumId w:val="14"/>
  </w:num>
  <w:num w:numId="2" w16cid:durableId="1787383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4287556">
    <w:abstractNumId w:val="14"/>
  </w:num>
  <w:num w:numId="4" w16cid:durableId="1517160573">
    <w:abstractNumId w:val="14"/>
  </w:num>
  <w:num w:numId="5" w16cid:durableId="1062097491">
    <w:abstractNumId w:val="14"/>
  </w:num>
  <w:num w:numId="6" w16cid:durableId="1478181670">
    <w:abstractNumId w:val="14"/>
  </w:num>
  <w:num w:numId="7" w16cid:durableId="1397237098">
    <w:abstractNumId w:val="14"/>
  </w:num>
  <w:num w:numId="8" w16cid:durableId="141116755">
    <w:abstractNumId w:val="14"/>
  </w:num>
  <w:num w:numId="9" w16cid:durableId="333382226">
    <w:abstractNumId w:val="14"/>
  </w:num>
  <w:num w:numId="10" w16cid:durableId="62724399">
    <w:abstractNumId w:val="14"/>
  </w:num>
  <w:num w:numId="11" w16cid:durableId="1518034002">
    <w:abstractNumId w:val="14"/>
  </w:num>
  <w:num w:numId="12" w16cid:durableId="234512800">
    <w:abstractNumId w:val="14"/>
  </w:num>
  <w:num w:numId="13" w16cid:durableId="1816681566">
    <w:abstractNumId w:val="10"/>
  </w:num>
  <w:num w:numId="14" w16cid:durableId="149057525">
    <w:abstractNumId w:val="17"/>
  </w:num>
  <w:num w:numId="15" w16cid:durableId="1771046986">
    <w:abstractNumId w:val="11"/>
  </w:num>
  <w:num w:numId="16" w16cid:durableId="1796603941">
    <w:abstractNumId w:val="12"/>
  </w:num>
  <w:num w:numId="17" w16cid:durableId="1596669525">
    <w:abstractNumId w:val="9"/>
  </w:num>
  <w:num w:numId="18" w16cid:durableId="448665311">
    <w:abstractNumId w:val="7"/>
  </w:num>
  <w:num w:numId="19" w16cid:durableId="1868181948">
    <w:abstractNumId w:val="6"/>
  </w:num>
  <w:num w:numId="20" w16cid:durableId="854728493">
    <w:abstractNumId w:val="5"/>
  </w:num>
  <w:num w:numId="21" w16cid:durableId="892808576">
    <w:abstractNumId w:val="4"/>
  </w:num>
  <w:num w:numId="22" w16cid:durableId="418058820">
    <w:abstractNumId w:val="8"/>
  </w:num>
  <w:num w:numId="23" w16cid:durableId="2095736694">
    <w:abstractNumId w:val="3"/>
  </w:num>
  <w:num w:numId="24" w16cid:durableId="69742702">
    <w:abstractNumId w:val="2"/>
  </w:num>
  <w:num w:numId="25" w16cid:durableId="920869335">
    <w:abstractNumId w:val="1"/>
  </w:num>
  <w:num w:numId="26" w16cid:durableId="887883889">
    <w:abstractNumId w:val="0"/>
  </w:num>
  <w:num w:numId="27" w16cid:durableId="1402748810">
    <w:abstractNumId w:val="13"/>
  </w:num>
  <w:num w:numId="28" w16cid:durableId="2064794755">
    <w:abstractNumId w:val="15"/>
  </w:num>
  <w:num w:numId="29" w16cid:durableId="1910774229">
    <w:abstractNumId w:val="16"/>
  </w:num>
  <w:num w:numId="30" w16cid:durableId="1258295896">
    <w:abstractNumId w:val="18"/>
  </w:num>
  <w:num w:numId="31" w16cid:durableId="7255728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4A"/>
    <w:rsid w:val="0000265A"/>
    <w:rsid w:val="00005B1E"/>
    <w:rsid w:val="000062FF"/>
    <w:rsid w:val="000064E6"/>
    <w:rsid w:val="0001430A"/>
    <w:rsid w:val="000203D8"/>
    <w:rsid w:val="00032F0E"/>
    <w:rsid w:val="00034DBE"/>
    <w:rsid w:val="00036F20"/>
    <w:rsid w:val="0003728C"/>
    <w:rsid w:val="00040BF1"/>
    <w:rsid w:val="0004364A"/>
    <w:rsid w:val="00050CF9"/>
    <w:rsid w:val="00053670"/>
    <w:rsid w:val="0009230B"/>
    <w:rsid w:val="000C0C71"/>
    <w:rsid w:val="000C42D2"/>
    <w:rsid w:val="000C45D6"/>
    <w:rsid w:val="000D0471"/>
    <w:rsid w:val="000D32D4"/>
    <w:rsid w:val="000D5E8C"/>
    <w:rsid w:val="000E062C"/>
    <w:rsid w:val="000E1939"/>
    <w:rsid w:val="000F25B6"/>
    <w:rsid w:val="000F5AFF"/>
    <w:rsid w:val="000F73C9"/>
    <w:rsid w:val="0010772D"/>
    <w:rsid w:val="001108A3"/>
    <w:rsid w:val="00134F29"/>
    <w:rsid w:val="001704B1"/>
    <w:rsid w:val="00173FBE"/>
    <w:rsid w:val="00174E4A"/>
    <w:rsid w:val="00180D90"/>
    <w:rsid w:val="001950B9"/>
    <w:rsid w:val="0019524C"/>
    <w:rsid w:val="001C4B18"/>
    <w:rsid w:val="001D0BBC"/>
    <w:rsid w:val="001D4362"/>
    <w:rsid w:val="001E0F93"/>
    <w:rsid w:val="001E6D4E"/>
    <w:rsid w:val="001F29F8"/>
    <w:rsid w:val="0021299D"/>
    <w:rsid w:val="0021440D"/>
    <w:rsid w:val="00223BB6"/>
    <w:rsid w:val="0023463E"/>
    <w:rsid w:val="0023782C"/>
    <w:rsid w:val="00241A22"/>
    <w:rsid w:val="0025444F"/>
    <w:rsid w:val="0025695D"/>
    <w:rsid w:val="00295C96"/>
    <w:rsid w:val="002A5518"/>
    <w:rsid w:val="002A62E8"/>
    <w:rsid w:val="002A653B"/>
    <w:rsid w:val="002D6AAE"/>
    <w:rsid w:val="002E329D"/>
    <w:rsid w:val="002F6431"/>
    <w:rsid w:val="002F699A"/>
    <w:rsid w:val="00340365"/>
    <w:rsid w:val="00341C23"/>
    <w:rsid w:val="00343183"/>
    <w:rsid w:val="00351CB9"/>
    <w:rsid w:val="00385773"/>
    <w:rsid w:val="003878B5"/>
    <w:rsid w:val="00392A20"/>
    <w:rsid w:val="003C0825"/>
    <w:rsid w:val="003C6AF7"/>
    <w:rsid w:val="003D2501"/>
    <w:rsid w:val="003D7BF6"/>
    <w:rsid w:val="003F23AD"/>
    <w:rsid w:val="003F797C"/>
    <w:rsid w:val="00411E6F"/>
    <w:rsid w:val="00417A66"/>
    <w:rsid w:val="00435E58"/>
    <w:rsid w:val="00437CAF"/>
    <w:rsid w:val="0044347C"/>
    <w:rsid w:val="0044577C"/>
    <w:rsid w:val="00454B46"/>
    <w:rsid w:val="00460E1F"/>
    <w:rsid w:val="004666D5"/>
    <w:rsid w:val="00472210"/>
    <w:rsid w:val="0047242E"/>
    <w:rsid w:val="00482A8E"/>
    <w:rsid w:val="004833F2"/>
    <w:rsid w:val="00486119"/>
    <w:rsid w:val="004955B7"/>
    <w:rsid w:val="004A7786"/>
    <w:rsid w:val="004B75D5"/>
    <w:rsid w:val="004E7CEF"/>
    <w:rsid w:val="004F48E1"/>
    <w:rsid w:val="004F734E"/>
    <w:rsid w:val="00502A8B"/>
    <w:rsid w:val="005172AC"/>
    <w:rsid w:val="00534C89"/>
    <w:rsid w:val="00542CEE"/>
    <w:rsid w:val="0054606E"/>
    <w:rsid w:val="0057006C"/>
    <w:rsid w:val="005747C7"/>
    <w:rsid w:val="00575416"/>
    <w:rsid w:val="005A5D23"/>
    <w:rsid w:val="005A6FFF"/>
    <w:rsid w:val="005B25D3"/>
    <w:rsid w:val="005B2A89"/>
    <w:rsid w:val="005D1874"/>
    <w:rsid w:val="005D34CC"/>
    <w:rsid w:val="005E3B19"/>
    <w:rsid w:val="005E59B3"/>
    <w:rsid w:val="005F4820"/>
    <w:rsid w:val="00621DAB"/>
    <w:rsid w:val="006310B4"/>
    <w:rsid w:val="006365EA"/>
    <w:rsid w:val="00645EB4"/>
    <w:rsid w:val="00660804"/>
    <w:rsid w:val="00663BC4"/>
    <w:rsid w:val="00667CB1"/>
    <w:rsid w:val="00676D13"/>
    <w:rsid w:val="006803D4"/>
    <w:rsid w:val="0068335C"/>
    <w:rsid w:val="00684CF9"/>
    <w:rsid w:val="00686072"/>
    <w:rsid w:val="006913F3"/>
    <w:rsid w:val="006931D8"/>
    <w:rsid w:val="006E2652"/>
    <w:rsid w:val="006E27D7"/>
    <w:rsid w:val="006F1A96"/>
    <w:rsid w:val="006F4AC4"/>
    <w:rsid w:val="00713E36"/>
    <w:rsid w:val="00726A0D"/>
    <w:rsid w:val="007317ED"/>
    <w:rsid w:val="0073234C"/>
    <w:rsid w:val="0073259F"/>
    <w:rsid w:val="00736CE7"/>
    <w:rsid w:val="007503F8"/>
    <w:rsid w:val="00751BA0"/>
    <w:rsid w:val="00751BCE"/>
    <w:rsid w:val="007545C2"/>
    <w:rsid w:val="007651C0"/>
    <w:rsid w:val="007774EC"/>
    <w:rsid w:val="007833A7"/>
    <w:rsid w:val="007926B0"/>
    <w:rsid w:val="007B2F65"/>
    <w:rsid w:val="007D1F5D"/>
    <w:rsid w:val="007E5505"/>
    <w:rsid w:val="007F03A3"/>
    <w:rsid w:val="00805787"/>
    <w:rsid w:val="0081577E"/>
    <w:rsid w:val="00833F1D"/>
    <w:rsid w:val="008535ED"/>
    <w:rsid w:val="0085541E"/>
    <w:rsid w:val="00855982"/>
    <w:rsid w:val="00871D43"/>
    <w:rsid w:val="00891EA1"/>
    <w:rsid w:val="008A2998"/>
    <w:rsid w:val="008A3FC9"/>
    <w:rsid w:val="008B5DD1"/>
    <w:rsid w:val="008C7D27"/>
    <w:rsid w:val="008E21E9"/>
    <w:rsid w:val="008F6677"/>
    <w:rsid w:val="009148F5"/>
    <w:rsid w:val="00922D63"/>
    <w:rsid w:val="009322EC"/>
    <w:rsid w:val="00934278"/>
    <w:rsid w:val="00947987"/>
    <w:rsid w:val="00956588"/>
    <w:rsid w:val="00960D0E"/>
    <w:rsid w:val="00962B55"/>
    <w:rsid w:val="009636CE"/>
    <w:rsid w:val="00966FAF"/>
    <w:rsid w:val="00986D5D"/>
    <w:rsid w:val="009A647D"/>
    <w:rsid w:val="009B4F5D"/>
    <w:rsid w:val="009D2E6A"/>
    <w:rsid w:val="009E5B9B"/>
    <w:rsid w:val="009F0776"/>
    <w:rsid w:val="009F1B07"/>
    <w:rsid w:val="009F53F4"/>
    <w:rsid w:val="00A017D1"/>
    <w:rsid w:val="00A10484"/>
    <w:rsid w:val="00A10753"/>
    <w:rsid w:val="00A139B7"/>
    <w:rsid w:val="00A257AE"/>
    <w:rsid w:val="00A33B48"/>
    <w:rsid w:val="00A36073"/>
    <w:rsid w:val="00A41B60"/>
    <w:rsid w:val="00A451CD"/>
    <w:rsid w:val="00A55FB2"/>
    <w:rsid w:val="00A67B3D"/>
    <w:rsid w:val="00A76BD7"/>
    <w:rsid w:val="00A8061F"/>
    <w:rsid w:val="00A81A7B"/>
    <w:rsid w:val="00A92152"/>
    <w:rsid w:val="00A95F4E"/>
    <w:rsid w:val="00AA024D"/>
    <w:rsid w:val="00AA29BC"/>
    <w:rsid w:val="00AA33EB"/>
    <w:rsid w:val="00AB690D"/>
    <w:rsid w:val="00AD15AE"/>
    <w:rsid w:val="00AE4C72"/>
    <w:rsid w:val="00AF755D"/>
    <w:rsid w:val="00B11DBB"/>
    <w:rsid w:val="00B1261F"/>
    <w:rsid w:val="00B244FD"/>
    <w:rsid w:val="00B36B77"/>
    <w:rsid w:val="00B37107"/>
    <w:rsid w:val="00B4200B"/>
    <w:rsid w:val="00B43355"/>
    <w:rsid w:val="00B447E6"/>
    <w:rsid w:val="00B473DE"/>
    <w:rsid w:val="00B47F21"/>
    <w:rsid w:val="00B537BC"/>
    <w:rsid w:val="00B5629C"/>
    <w:rsid w:val="00B666CA"/>
    <w:rsid w:val="00B82FCB"/>
    <w:rsid w:val="00B864BD"/>
    <w:rsid w:val="00B906B6"/>
    <w:rsid w:val="00B93D61"/>
    <w:rsid w:val="00BA5FF2"/>
    <w:rsid w:val="00BB776A"/>
    <w:rsid w:val="00BC29B0"/>
    <w:rsid w:val="00BC3349"/>
    <w:rsid w:val="00BC6274"/>
    <w:rsid w:val="00BC646A"/>
    <w:rsid w:val="00C0427A"/>
    <w:rsid w:val="00C10C99"/>
    <w:rsid w:val="00C1497C"/>
    <w:rsid w:val="00C20C62"/>
    <w:rsid w:val="00C21770"/>
    <w:rsid w:val="00C24218"/>
    <w:rsid w:val="00C273EE"/>
    <w:rsid w:val="00C358FC"/>
    <w:rsid w:val="00C5111D"/>
    <w:rsid w:val="00C91DC1"/>
    <w:rsid w:val="00CA1046"/>
    <w:rsid w:val="00CF1A82"/>
    <w:rsid w:val="00CF1DF7"/>
    <w:rsid w:val="00CF230D"/>
    <w:rsid w:val="00D24119"/>
    <w:rsid w:val="00D24897"/>
    <w:rsid w:val="00D35FA3"/>
    <w:rsid w:val="00D40FB6"/>
    <w:rsid w:val="00D424CD"/>
    <w:rsid w:val="00D50E6B"/>
    <w:rsid w:val="00D54273"/>
    <w:rsid w:val="00D73392"/>
    <w:rsid w:val="00D77E35"/>
    <w:rsid w:val="00D9778E"/>
    <w:rsid w:val="00DA2AEE"/>
    <w:rsid w:val="00DA5F62"/>
    <w:rsid w:val="00DC1356"/>
    <w:rsid w:val="00DC4283"/>
    <w:rsid w:val="00DC760E"/>
    <w:rsid w:val="00DD2A76"/>
    <w:rsid w:val="00DD376D"/>
    <w:rsid w:val="00DE5C30"/>
    <w:rsid w:val="00DF18C5"/>
    <w:rsid w:val="00E0528C"/>
    <w:rsid w:val="00E07EEC"/>
    <w:rsid w:val="00E35886"/>
    <w:rsid w:val="00E41EEC"/>
    <w:rsid w:val="00E4476B"/>
    <w:rsid w:val="00E50C75"/>
    <w:rsid w:val="00E63001"/>
    <w:rsid w:val="00E817BF"/>
    <w:rsid w:val="00E95273"/>
    <w:rsid w:val="00E96FC3"/>
    <w:rsid w:val="00ED7F2F"/>
    <w:rsid w:val="00EE62E3"/>
    <w:rsid w:val="00F113C6"/>
    <w:rsid w:val="00F12F0C"/>
    <w:rsid w:val="00F1496F"/>
    <w:rsid w:val="00F153E0"/>
    <w:rsid w:val="00F26487"/>
    <w:rsid w:val="00F40903"/>
    <w:rsid w:val="00F40B1E"/>
    <w:rsid w:val="00F6011E"/>
    <w:rsid w:val="00F6111A"/>
    <w:rsid w:val="00F66CDD"/>
    <w:rsid w:val="00F817C6"/>
    <w:rsid w:val="00F955BF"/>
    <w:rsid w:val="00FB1710"/>
    <w:rsid w:val="00FB1ED8"/>
    <w:rsid w:val="00FB30F8"/>
    <w:rsid w:val="00FB69E2"/>
    <w:rsid w:val="00FB6EE0"/>
    <w:rsid w:val="00FD262C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2E9B"/>
  <w15:chartTrackingRefBased/>
  <w15:docId w15:val="{03F4ADB3-128C-4A18-A1AB-94A7F655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A8E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91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148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E07E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6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rdocumentation.org/packages/brnn/versions/0.9/topics/brn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nd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4873beb7-5857-4685-be1f-d57550cc96cc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53</TotalTime>
  <Pages>11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Jefferies</dc:creator>
  <cp:lastModifiedBy>Alexander Jefferies</cp:lastModifiedBy>
  <cp:revision>32</cp:revision>
  <dcterms:created xsi:type="dcterms:W3CDTF">2022-05-12T11:20:00Z</dcterms:created>
  <dcterms:modified xsi:type="dcterms:W3CDTF">2022-05-12T21:39:00Z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